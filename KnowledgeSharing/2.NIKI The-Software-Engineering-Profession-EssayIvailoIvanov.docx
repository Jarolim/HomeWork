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8" w:rsidRDefault="003701BB" w:rsidP="005519C5">
      <w:pPr>
        <w:pStyle w:val="Heading1"/>
        <w:rPr>
          <w:lang w:val="bg-BG"/>
        </w:rPr>
      </w:pPr>
      <w:r>
        <w:rPr>
          <w:lang w:val="bg-BG"/>
        </w:rPr>
        <w:t>Моят път към професията "софтуерен инженер"</w:t>
      </w:r>
    </w:p>
    <w:p w:rsidR="00AD311E" w:rsidRPr="00AD311E" w:rsidRDefault="00AD311E" w:rsidP="00AD311E">
      <w:pPr>
        <w:jc w:val="right"/>
        <w:rPr>
          <w:b/>
          <w:lang w:val="bg-BG"/>
        </w:rPr>
      </w:pPr>
      <w:r w:rsidRPr="00AD311E">
        <w:rPr>
          <w:b/>
          <w:lang w:val="bg-BG"/>
        </w:rPr>
        <w:t xml:space="preserve">Автор: </w:t>
      </w:r>
      <w:r w:rsidR="00FD1B48">
        <w:rPr>
          <w:b/>
          <w:lang w:val="bg-BG"/>
        </w:rPr>
        <w:t>Ивайло Симеонов Иванов</w:t>
      </w:r>
      <w:r>
        <w:rPr>
          <w:b/>
          <w:lang w:val="bg-BG"/>
        </w:rPr>
        <w:t xml:space="preserve">, </w:t>
      </w:r>
      <w:r w:rsidR="00F2096E">
        <w:rPr>
          <w:b/>
          <w:lang w:val="bg-BG"/>
        </w:rPr>
        <w:t>студентски</w:t>
      </w:r>
      <w:r w:rsidR="00FD1B48">
        <w:rPr>
          <w:b/>
          <w:lang w:val="bg-BG"/>
        </w:rPr>
        <w:t xml:space="preserve"> номер 900455</w:t>
      </w:r>
    </w:p>
    <w:p w:rsidR="00247B15" w:rsidRPr="00FD1B48" w:rsidRDefault="00247B15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Целта на есето е да осъзнаете важни принципи и истини за професията "софтуерен инженер" и да се вдъхновите и мотивирате да станете кадърни софтуерни инженери или пък да установите, че тази професия не е за вас и да се откажете от нея.</w:t>
      </w:r>
    </w:p>
    <w:p w:rsidR="00F2096E" w:rsidRPr="00FD1B48" w:rsidRDefault="00F2096E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Като пишете есето, запазете приблизително вече зададената структура (заглавия и подзаглавия), попълнете вашите мисли и разсъждения по посочените въпроси и изтрийте самите въпроси. Старайте се да отговорите на всички въпроси (за да не губите точки при оценяването). Есето трябва да е минимум 3-4 и максимум 9-10 страници.</w:t>
      </w:r>
    </w:p>
    <w:p w:rsidR="003701BB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Напишете няколко изречения за въведение в темата, както </w:t>
      </w:r>
      <w:r w:rsidR="00AD311E" w:rsidRPr="00FD1B48">
        <w:rPr>
          <w:i/>
          <w:highlight w:val="yellow"/>
          <w:lang w:val="bg-BG"/>
        </w:rPr>
        <w:t>приляга най-добре на вашия стил на писане и на настроението ви</w:t>
      </w:r>
      <w:r w:rsidRPr="00FD1B48">
        <w:rPr>
          <w:i/>
          <w:highlight w:val="yellow"/>
          <w:lang w:val="bg-BG"/>
        </w:rPr>
        <w:t>.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FD1B48" w:rsidRPr="00FD1B48" w:rsidRDefault="00FD1B48" w:rsidP="003701BB">
      <w:pPr>
        <w:rPr>
          <w:i/>
          <w:highlight w:val="yellow"/>
          <w:lang w:val="bg-BG"/>
        </w:rPr>
      </w:pPr>
    </w:p>
    <w:p w:rsidR="003701BB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Обяснете за какво се разказва в това есе, какви основни въпроси са разгледани и дискутирани по-нататък?</w:t>
      </w:r>
      <w:r w:rsidR="00AD311E" w:rsidRPr="00FD1B48">
        <w:rPr>
          <w:i/>
          <w:highlight w:val="yellow"/>
          <w:lang w:val="bg-BG"/>
        </w:rPr>
        <w:t xml:space="preserve"> Какви изводи направихте за себе си докато пишехте това есе.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3701BB" w:rsidRPr="00FD1B48" w:rsidRDefault="003701BB" w:rsidP="003701BB">
      <w:pPr>
        <w:pStyle w:val="Heading2"/>
        <w:rPr>
          <w:highlight w:val="yellow"/>
          <w:lang w:val="bg-BG"/>
        </w:rPr>
      </w:pPr>
      <w:r w:rsidRPr="00FD1B48">
        <w:rPr>
          <w:highlight w:val="yellow"/>
          <w:lang w:val="bg-BG"/>
        </w:rPr>
        <w:t>Представяне</w:t>
      </w:r>
    </w:p>
    <w:p w:rsidR="00AD311E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Разкажете накратко за себе си: как се казвате, от къде сте, къде </w:t>
      </w:r>
      <w:r w:rsidR="00AD311E" w:rsidRPr="00FD1B48">
        <w:rPr>
          <w:i/>
          <w:highlight w:val="yellow"/>
          <w:lang w:val="bg-BG"/>
        </w:rPr>
        <w:t xml:space="preserve">и какво </w:t>
      </w:r>
      <w:r w:rsidRPr="00FD1B48">
        <w:rPr>
          <w:i/>
          <w:highlight w:val="yellow"/>
          <w:lang w:val="bg-BG"/>
        </w:rPr>
        <w:t>учите или сте учили</w:t>
      </w:r>
      <w:r w:rsidR="00F2096E" w:rsidRPr="00FD1B48">
        <w:rPr>
          <w:i/>
          <w:highlight w:val="yellow"/>
          <w:lang w:val="bg-BG"/>
        </w:rPr>
        <w:t xml:space="preserve"> или работите нещо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FD1B48" w:rsidRPr="00FD1B48" w:rsidRDefault="00FD1B48" w:rsidP="003701BB">
      <w:pPr>
        <w:rPr>
          <w:i/>
          <w:lang w:val="bg-BG"/>
        </w:rPr>
      </w:pPr>
      <w:r w:rsidRPr="00FD1B48">
        <w:rPr>
          <w:i/>
          <w:lang w:val="bg-BG"/>
        </w:rPr>
        <w:t>Казвам се Ивайло Иванов – от София съм, учил съм строителство и в гимназията (СГСАГ- Христо Ботев)</w:t>
      </w:r>
      <w:r>
        <w:rPr>
          <w:i/>
          <w:lang w:val="bg-BG"/>
        </w:rPr>
        <w:t xml:space="preserve"> и в </w:t>
      </w:r>
      <w:r w:rsidRPr="00FD1B48">
        <w:rPr>
          <w:i/>
          <w:lang w:val="bg-BG"/>
        </w:rPr>
        <w:t>Висшето учебно заведение (УАСГ-Университет по архитектура, строителство и геодезия)</w:t>
      </w:r>
      <w:r>
        <w:rPr>
          <w:i/>
          <w:lang w:val="bg-BG"/>
        </w:rPr>
        <w:t>. След като завърших средното си образование не бях наясно с какво искам да се занимавам в бъдеще, кандидатсвах в много университети. Тъй като винаги съм бил ученолюбив ме приеха навсякъде ... оставаше да избера само. Двоумях се между Софииски университет – компютърни науки и да продължа обучението си в строителството. Мисля че сгреших – но не съжалявам за нищо.</w:t>
      </w:r>
    </w:p>
    <w:p w:rsidR="003701BB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От кога са интересите ви към програмирането, компютърните и софтуерните технологии?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FD1B48" w:rsidRPr="00FD1B48" w:rsidRDefault="00D05ACB" w:rsidP="003701BB">
      <w:pPr>
        <w:rPr>
          <w:i/>
          <w:lang w:val="bg-BG"/>
        </w:rPr>
      </w:pPr>
      <w:r>
        <w:rPr>
          <w:i/>
          <w:lang w:val="bg-BG"/>
        </w:rPr>
        <w:t>Цял живот се интересувам</w:t>
      </w:r>
      <w:r w:rsidR="00FD1B48">
        <w:rPr>
          <w:i/>
          <w:lang w:val="bg-BG"/>
        </w:rPr>
        <w:t xml:space="preserve"> компютърните и софтуерните технологии.</w:t>
      </w:r>
      <w:r w:rsidR="000245BF">
        <w:rPr>
          <w:i/>
          <w:lang w:val="bg-BG"/>
        </w:rPr>
        <w:t xml:space="preserve"> След като се усетих, че строителството вероятно не е за мен – започнах да търся алтернативи.</w:t>
      </w:r>
      <w:r w:rsidR="00FD1B48">
        <w:rPr>
          <w:i/>
          <w:lang w:val="bg-BG"/>
        </w:rPr>
        <w:t xml:space="preserve"> </w:t>
      </w:r>
      <w:r>
        <w:rPr>
          <w:i/>
          <w:lang w:val="bg-BG"/>
        </w:rPr>
        <w:t>По време на следването ми винаги съм си помагал със софтуер, винаги съм търсил логиката, по-лесното, по-практичното (използването</w:t>
      </w:r>
      <w:r>
        <w:rPr>
          <w:i/>
        </w:rPr>
        <w:t xml:space="preserve"> </w:t>
      </w:r>
      <w:r>
        <w:rPr>
          <w:i/>
          <w:lang w:val="bg-BG"/>
        </w:rPr>
        <w:t xml:space="preserve">на </w:t>
      </w:r>
      <w:r>
        <w:rPr>
          <w:i/>
        </w:rPr>
        <w:t>excel</w:t>
      </w:r>
      <w:r>
        <w:rPr>
          <w:i/>
          <w:lang w:val="bg-BG"/>
        </w:rPr>
        <w:t xml:space="preserve"> за решаване на транспортна задача за строителен обект си е вид програмиране </w:t>
      </w:r>
      <w:r w:rsidRPr="00D05ACB">
        <w:rPr>
          <w:i/>
          <w:lang w:val="bg-BG"/>
        </w:rPr>
        <w:sym w:font="Wingdings" w:char="F04A"/>
      </w:r>
      <w:r>
        <w:rPr>
          <w:i/>
          <w:lang w:val="bg-BG"/>
        </w:rPr>
        <w:t xml:space="preserve"> ) – въпреки остарелите разбирания на преподавателите ми.</w:t>
      </w:r>
    </w:p>
    <w:p w:rsidR="00AD311E" w:rsidRDefault="00AD311E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 решихте да започнете сериозно да се занимавате с разработка на софтуер?</w:t>
      </w:r>
      <w:r w:rsidR="003D499D" w:rsidRPr="00FD1B48">
        <w:rPr>
          <w:i/>
          <w:highlight w:val="yellow"/>
          <w:lang w:val="bg-BG"/>
        </w:rPr>
        <w:t xml:space="preserve"> Това важно занимание ли е за вас?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D05ACB" w:rsidRPr="00D05ACB" w:rsidRDefault="00D05ACB" w:rsidP="003701BB">
      <w:pPr>
        <w:rPr>
          <w:i/>
          <w:lang w:val="bg-BG"/>
        </w:rPr>
      </w:pPr>
      <w:r w:rsidRPr="000245BF">
        <w:rPr>
          <w:b/>
          <w:i/>
          <w:u w:val="single"/>
          <w:lang w:val="bg-BG"/>
        </w:rPr>
        <w:t>Започнах</w:t>
      </w:r>
      <w:r>
        <w:rPr>
          <w:i/>
          <w:lang w:val="bg-BG"/>
        </w:rPr>
        <w:t xml:space="preserve"> да се </w:t>
      </w:r>
      <w:r w:rsidR="000245BF">
        <w:rPr>
          <w:i/>
          <w:lang w:val="bg-BG"/>
        </w:rPr>
        <w:t>интересувам от разработката на</w:t>
      </w:r>
      <w:r>
        <w:rPr>
          <w:i/>
          <w:lang w:val="bg-BG"/>
        </w:rPr>
        <w:t xml:space="preserve"> софтуер</w:t>
      </w:r>
      <w:r w:rsidR="000245BF">
        <w:rPr>
          <w:i/>
          <w:lang w:val="bg-BG"/>
        </w:rPr>
        <w:t xml:space="preserve"> лятото на 2012 година,</w:t>
      </w:r>
      <w:r>
        <w:rPr>
          <w:i/>
          <w:lang w:val="bg-BG"/>
        </w:rPr>
        <w:t xml:space="preserve"> когато намерих безплатната книга за програмиране</w:t>
      </w:r>
      <w:r w:rsidR="000245BF">
        <w:rPr>
          <w:i/>
          <w:lang w:val="bg-BG"/>
        </w:rPr>
        <w:t xml:space="preserve"> „Въведение в програмирането със </w:t>
      </w:r>
      <w:r w:rsidR="000245BF">
        <w:rPr>
          <w:i/>
        </w:rPr>
        <w:t>C#</w:t>
      </w:r>
      <w:r w:rsidR="000245BF">
        <w:rPr>
          <w:i/>
          <w:lang w:val="bg-BG"/>
        </w:rPr>
        <w:t>“</w:t>
      </w:r>
      <w:r w:rsidR="000245BF">
        <w:rPr>
          <w:i/>
        </w:rPr>
        <w:t xml:space="preserve">. </w:t>
      </w:r>
      <w:r w:rsidRPr="000245BF">
        <w:rPr>
          <w:b/>
          <w:i/>
          <w:u w:val="single"/>
          <w:lang w:val="bg-BG"/>
        </w:rPr>
        <w:t>Реших</w:t>
      </w:r>
      <w:r>
        <w:rPr>
          <w:i/>
          <w:lang w:val="bg-BG"/>
        </w:rPr>
        <w:t xml:space="preserve"> да започна да се занимавам с разработка на софтуер септември месец – 2012 година – когато</w:t>
      </w:r>
      <w:r w:rsidR="000245BF">
        <w:rPr>
          <w:i/>
        </w:rPr>
        <w:t xml:space="preserve"> </w:t>
      </w:r>
      <w:r w:rsidR="000245BF">
        <w:rPr>
          <w:i/>
          <w:lang w:val="bg-BG"/>
        </w:rPr>
        <w:t>се записах и присъствах на 1-2 лекции</w:t>
      </w:r>
      <w:r>
        <w:rPr>
          <w:i/>
          <w:lang w:val="bg-BG"/>
        </w:rPr>
        <w:t xml:space="preserve"> </w:t>
      </w:r>
      <w:r w:rsidR="000245BF">
        <w:rPr>
          <w:i/>
          <w:lang w:val="bg-BG"/>
        </w:rPr>
        <w:t>в</w:t>
      </w:r>
      <w:r>
        <w:rPr>
          <w:i/>
          <w:lang w:val="bg-BG"/>
        </w:rPr>
        <w:t xml:space="preserve"> Софтуерната Академия на Телерик</w:t>
      </w:r>
      <w:r w:rsidR="000245BF">
        <w:rPr>
          <w:i/>
          <w:lang w:val="bg-BG"/>
        </w:rPr>
        <w:t>!</w:t>
      </w:r>
    </w:p>
    <w:p w:rsidR="003701BB" w:rsidRPr="00FD1B48" w:rsidRDefault="003701BB" w:rsidP="003701BB">
      <w:pPr>
        <w:pStyle w:val="Heading2"/>
        <w:rPr>
          <w:highlight w:val="yellow"/>
          <w:lang w:val="bg-BG"/>
        </w:rPr>
      </w:pPr>
      <w:r w:rsidRPr="00FD1B48">
        <w:rPr>
          <w:highlight w:val="yellow"/>
          <w:lang w:val="bg-BG"/>
        </w:rPr>
        <w:lastRenderedPageBreak/>
        <w:t>Професията на софтуерния инженер</w:t>
      </w:r>
    </w:p>
    <w:p w:rsidR="003D499D" w:rsidRDefault="003701BB" w:rsidP="003701BB">
      <w:pPr>
        <w:rPr>
          <w:i/>
          <w:highlight w:val="yellow"/>
        </w:rPr>
      </w:pPr>
      <w:r w:rsidRPr="00FD1B48">
        <w:rPr>
          <w:i/>
          <w:highlight w:val="yellow"/>
          <w:lang w:val="bg-BG"/>
        </w:rPr>
        <w:t>Опишете според вас какво означава да си софтуерен инженер?</w:t>
      </w:r>
      <w:r w:rsidR="00377855" w:rsidRPr="00FD1B48">
        <w:rPr>
          <w:i/>
          <w:highlight w:val="yellow"/>
          <w:lang w:val="bg-BG"/>
        </w:rPr>
        <w:t xml:space="preserve"> Какво според вас работят софтуерните инженери, програмистите, </w:t>
      </w:r>
      <w:r w:rsidR="00377855" w:rsidRPr="00FD1B48">
        <w:rPr>
          <w:i/>
          <w:highlight w:val="yellow"/>
        </w:rPr>
        <w:t>QA</w:t>
      </w:r>
      <w:r w:rsidR="00377855" w:rsidRPr="00FD1B48">
        <w:rPr>
          <w:i/>
          <w:highlight w:val="yellow"/>
          <w:lang w:val="bg-BG"/>
        </w:rPr>
        <w:t xml:space="preserve"> инженерите, софтуерните специалисти по поддръжката</w:t>
      </w:r>
      <w:r w:rsidR="00F2096E" w:rsidRPr="00FD1B48">
        <w:rPr>
          <w:i/>
          <w:highlight w:val="yellow"/>
          <w:lang w:val="bg-BG"/>
        </w:rPr>
        <w:t xml:space="preserve">, </w:t>
      </w:r>
      <w:r w:rsidR="00F2096E" w:rsidRPr="00FD1B48">
        <w:rPr>
          <w:i/>
          <w:highlight w:val="yellow"/>
        </w:rPr>
        <w:t xml:space="preserve">front-end </w:t>
      </w:r>
      <w:r w:rsidR="00F2096E" w:rsidRPr="00FD1B48">
        <w:rPr>
          <w:i/>
          <w:highlight w:val="yellow"/>
          <w:lang w:val="bg-BG"/>
        </w:rPr>
        <w:t xml:space="preserve">специалистите, </w:t>
      </w:r>
      <w:r w:rsidR="00F2096E" w:rsidRPr="00FD1B48">
        <w:rPr>
          <w:i/>
          <w:highlight w:val="yellow"/>
        </w:rPr>
        <w:t xml:space="preserve">back-end </w:t>
      </w:r>
      <w:r w:rsidR="00F2096E" w:rsidRPr="00FD1B48">
        <w:rPr>
          <w:i/>
          <w:highlight w:val="yellow"/>
          <w:lang w:val="bg-BG"/>
        </w:rPr>
        <w:t>разработчиците, уеб програмистите</w:t>
      </w:r>
      <w:r w:rsidR="00377855"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D4597B" w:rsidRPr="00D4597B" w:rsidRDefault="00D4597B" w:rsidP="003701BB">
      <w:pPr>
        <w:rPr>
          <w:i/>
          <w:lang w:val="bg-BG"/>
        </w:rPr>
      </w:pPr>
      <w:r>
        <w:rPr>
          <w:i/>
          <w:lang w:val="bg-BG"/>
        </w:rPr>
        <w:t>Да си софтуерен инженер според мен е като всеки друг занаят. Трябва да усвоиш някакви качества, които да ги прилагаш умело, да създаваш нещо качествено и работещо и да получаваш съответното възнаграждение за положения труд.</w:t>
      </w:r>
      <w:r w:rsidR="00BE6F06">
        <w:rPr>
          <w:i/>
          <w:lang w:val="bg-BG"/>
        </w:rPr>
        <w:t xml:space="preserve"> Софтуерният инженер е </w:t>
      </w:r>
      <w:r w:rsidR="00BE6F06" w:rsidRPr="00BE6F06">
        <w:rPr>
          <w:i/>
          <w:lang w:val="bg-BG"/>
        </w:rPr>
        <w:t>специалист по разработка на софтуерни приложения и системи. Трябва да притежаваш много широки познания по програмиране, уеб технологии, бази данни, софтуерно инженерство и други фундаментални области от компютърните науки.</w:t>
      </w:r>
      <w:r>
        <w:rPr>
          <w:i/>
          <w:lang w:val="bg-BG"/>
        </w:rPr>
        <w:t xml:space="preserve"> Работата на един програмист е да създава софтуер.</w:t>
      </w:r>
      <w:r>
        <w:rPr>
          <w:i/>
        </w:rPr>
        <w:t xml:space="preserve">QA </w:t>
      </w:r>
      <w:r>
        <w:rPr>
          <w:i/>
          <w:lang w:val="bg-BG"/>
        </w:rPr>
        <w:t xml:space="preserve">инженерите се грижат </w:t>
      </w:r>
      <w:r w:rsidRPr="00D4597B">
        <w:rPr>
          <w:i/>
          <w:lang w:val="bg-BG"/>
        </w:rPr>
        <w:t>за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 w:rsidRPr="00D4597B">
        <w:rPr>
          <w:i/>
          <w:lang w:val="bg-BG"/>
        </w:rPr>
        <w:t>осигуряване максимално качество на софтуера във всички негови аспекти.</w:t>
      </w:r>
      <w:r w:rsidR="00A97163">
        <w:rPr>
          <w:i/>
          <w:lang w:val="bg-BG"/>
        </w:rPr>
        <w:t xml:space="preserve"> Специалистите по поддръжка - т</w:t>
      </w:r>
      <w:r w:rsidR="00A97163" w:rsidRPr="00A97163">
        <w:rPr>
          <w:i/>
          <w:lang w:val="bg-BG"/>
        </w:rPr>
        <w:t>яхната работа е да отговарят на клиентски технически запитвания, да решават клиентски проблеми, да дават съвети и насоки, да изготвят демонстрационни проекти и да предлагат конкретни решения при използване на определени продуктите и услугите.</w:t>
      </w:r>
    </w:p>
    <w:p w:rsidR="00AD311E" w:rsidRPr="00FD1B48" w:rsidRDefault="003D499D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Защо софтуерните инженери не са само програмисти? Какво работят програмистите? Какво работят бизнес аналитиците? Какво работят системните архитекти? Какво работят </w:t>
      </w:r>
      <w:r w:rsidRPr="00FD1B48">
        <w:rPr>
          <w:i/>
          <w:highlight w:val="yellow"/>
        </w:rPr>
        <w:t xml:space="preserve">QA </w:t>
      </w:r>
      <w:r w:rsidRPr="00FD1B48">
        <w:rPr>
          <w:i/>
          <w:highlight w:val="yellow"/>
          <w:lang w:val="bg-BG"/>
        </w:rPr>
        <w:t xml:space="preserve">инженерите? Какво работят специалистите по поддръжката на софтуера? </w:t>
      </w:r>
      <w:r w:rsidR="00300085" w:rsidRPr="00FD1B48">
        <w:rPr>
          <w:i/>
          <w:highlight w:val="yellow"/>
          <w:lang w:val="bg-BG"/>
        </w:rPr>
        <w:t xml:space="preserve">Какво работят </w:t>
      </w:r>
      <w:r w:rsidR="00300085" w:rsidRPr="00FD1B48">
        <w:rPr>
          <w:i/>
          <w:highlight w:val="yellow"/>
        </w:rPr>
        <w:t xml:space="preserve">front-end </w:t>
      </w:r>
      <w:r w:rsidR="00300085" w:rsidRPr="00FD1B48">
        <w:rPr>
          <w:i/>
          <w:highlight w:val="yellow"/>
          <w:lang w:val="bg-BG"/>
        </w:rPr>
        <w:t xml:space="preserve">специалистите? </w:t>
      </w:r>
      <w:r w:rsidRPr="00FD1B48">
        <w:rPr>
          <w:i/>
          <w:highlight w:val="yellow"/>
          <w:lang w:val="bg-BG"/>
        </w:rPr>
        <w:t>Какво работят системните администратори</w:t>
      </w:r>
      <w:r w:rsidR="00300085" w:rsidRPr="00FD1B48">
        <w:rPr>
          <w:i/>
          <w:highlight w:val="yellow"/>
          <w:lang w:val="bg-BG"/>
        </w:rPr>
        <w:t xml:space="preserve"> и </w:t>
      </w:r>
      <w:r w:rsidR="00300085" w:rsidRPr="00FD1B48">
        <w:rPr>
          <w:i/>
          <w:highlight w:val="yellow"/>
        </w:rPr>
        <w:t xml:space="preserve">database </w:t>
      </w:r>
      <w:r w:rsidR="00300085" w:rsidRPr="00FD1B48">
        <w:rPr>
          <w:i/>
          <w:highlight w:val="yellow"/>
          <w:lang w:val="bg-BG"/>
        </w:rPr>
        <w:t>администраторите (</w:t>
      </w:r>
      <w:r w:rsidR="00300085" w:rsidRPr="00FD1B48">
        <w:rPr>
          <w:i/>
          <w:highlight w:val="yellow"/>
        </w:rPr>
        <w:t>DBA)</w:t>
      </w:r>
      <w:r w:rsidRPr="00FD1B48">
        <w:rPr>
          <w:i/>
          <w:highlight w:val="yellow"/>
          <w:lang w:val="bg-BG"/>
        </w:rPr>
        <w:t>? Какво работят ръководителите на екипи по разработка на софтуер?</w:t>
      </w:r>
      <w:r w:rsidR="00217DDF" w:rsidRPr="00FD1B48">
        <w:rPr>
          <w:i/>
          <w:highlight w:val="yellow"/>
          <w:lang w:val="bg-BG"/>
        </w:rPr>
        <w:t xml:space="preserve"> (5 т.)</w:t>
      </w:r>
    </w:p>
    <w:p w:rsidR="00AD311E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Хубава ли е професия</w:t>
      </w:r>
      <w:r w:rsidR="00377855" w:rsidRPr="00FD1B48">
        <w:rPr>
          <w:i/>
          <w:highlight w:val="yellow"/>
          <w:lang w:val="bg-BG"/>
        </w:rPr>
        <w:t>та софтуерен инженер</w:t>
      </w:r>
      <w:r w:rsidRPr="00FD1B48">
        <w:rPr>
          <w:i/>
          <w:highlight w:val="yellow"/>
          <w:lang w:val="bg-BG"/>
        </w:rPr>
        <w:t>?</w:t>
      </w:r>
      <w:r w:rsidR="00377855" w:rsidRPr="00FD1B48">
        <w:rPr>
          <w:i/>
          <w:highlight w:val="yellow"/>
          <w:lang w:val="bg-BG"/>
        </w:rPr>
        <w:t xml:space="preserve"> Защо? Обосновете се.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AD311E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искате да станете софтуерен инженер? Какво ви дава т</w:t>
      </w:r>
      <w:r w:rsidR="002528B2" w:rsidRPr="00FD1B48">
        <w:rPr>
          <w:i/>
          <w:highlight w:val="yellow"/>
          <w:lang w:val="bg-BG"/>
        </w:rPr>
        <w:t>а</w:t>
      </w:r>
      <w:r w:rsidR="00377855" w:rsidRPr="00FD1B48">
        <w:rPr>
          <w:i/>
          <w:highlight w:val="yellow"/>
          <w:lang w:val="bg-BG"/>
        </w:rPr>
        <w:t>зи професия</w:t>
      </w:r>
      <w:r w:rsidRPr="00FD1B48">
        <w:rPr>
          <w:i/>
          <w:highlight w:val="yellow"/>
          <w:lang w:val="bg-BG"/>
        </w:rPr>
        <w:t xml:space="preserve">? Какво ви харесва в </w:t>
      </w:r>
      <w:r w:rsidR="00377855" w:rsidRPr="00FD1B48">
        <w:rPr>
          <w:i/>
          <w:highlight w:val="yellow"/>
          <w:lang w:val="bg-BG"/>
        </w:rPr>
        <w:t>нея</w:t>
      </w:r>
      <w:r w:rsidRPr="00FD1B48">
        <w:rPr>
          <w:i/>
          <w:highlight w:val="yellow"/>
          <w:lang w:val="bg-BG"/>
        </w:rPr>
        <w:t>? Какво не ви харесва?</w:t>
      </w:r>
      <w:r w:rsidR="00377855" w:rsidRPr="00FD1B48">
        <w:rPr>
          <w:i/>
          <w:highlight w:val="yellow"/>
          <w:lang w:val="bg-BG"/>
        </w:rPr>
        <w:t xml:space="preserve"> Наистина ли тази професия е за вас? Наистина ли ви харесва да разработвате, тествате или поддържате софтуерни продукти и системи?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AD311E" w:rsidRPr="00FD1B48" w:rsidRDefault="00AD311E" w:rsidP="00AD311E">
      <w:pPr>
        <w:pStyle w:val="Heading2"/>
        <w:rPr>
          <w:highlight w:val="yellow"/>
          <w:lang w:val="bg-BG"/>
        </w:rPr>
      </w:pPr>
      <w:r w:rsidRPr="00FD1B48">
        <w:rPr>
          <w:highlight w:val="yellow"/>
          <w:lang w:val="bg-BG"/>
        </w:rPr>
        <w:t>Моят старт в софтуерното инженерство</w:t>
      </w:r>
    </w:p>
    <w:p w:rsidR="00AD311E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Какво сте направили до момента, за да поемете по пътя на софтуерното инженерство?</w:t>
      </w:r>
      <w:r w:rsidR="003D499D" w:rsidRPr="00FD1B48">
        <w:rPr>
          <w:i/>
          <w:highlight w:val="yellow"/>
          <w:lang w:val="bg-BG"/>
        </w:rPr>
        <w:t xml:space="preserve"> Ако нищо не сте направили, защо? Наистина ли искате тази професия?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3701BB" w:rsidRPr="00FD1B48" w:rsidRDefault="00377855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Четете ли</w:t>
      </w:r>
      <w:r w:rsidR="00AD311E" w:rsidRPr="00FD1B48">
        <w:rPr>
          <w:i/>
          <w:highlight w:val="yellow"/>
          <w:lang w:val="bg-BG"/>
        </w:rPr>
        <w:t xml:space="preserve"> някакви книги за програмиране и разработка на софтуер? Четете ли статии, сайтове и блогове за програмиране? Какво друго четете</w:t>
      </w:r>
      <w:r w:rsidRPr="00FD1B48">
        <w:rPr>
          <w:i/>
          <w:highlight w:val="yellow"/>
          <w:lang w:val="bg-BG"/>
        </w:rPr>
        <w:t>, свързано с професията на софтуерния инженер</w:t>
      </w:r>
      <w:r w:rsidR="00AD311E" w:rsidRPr="00FD1B48">
        <w:rPr>
          <w:i/>
          <w:highlight w:val="yellow"/>
          <w:lang w:val="bg-BG"/>
        </w:rPr>
        <w:t>?</w:t>
      </w:r>
      <w:r w:rsidR="00300085" w:rsidRPr="00FD1B48">
        <w:rPr>
          <w:i/>
          <w:highlight w:val="yellow"/>
        </w:rPr>
        <w:t xml:space="preserve"> </w:t>
      </w:r>
      <w:r w:rsidR="00300085" w:rsidRPr="00FD1B48">
        <w:rPr>
          <w:i/>
          <w:highlight w:val="yellow"/>
          <w:lang w:val="bg-BG"/>
        </w:rPr>
        <w:t xml:space="preserve">Гледате ли видео уроци по програмиране и софтуерни технологии? </w:t>
      </w:r>
      <w:r w:rsidR="003D499D" w:rsidRPr="00FD1B48">
        <w:rPr>
          <w:i/>
          <w:highlight w:val="yellow"/>
          <w:lang w:val="bg-BG"/>
        </w:rPr>
        <w:t>Ако нищо не четете</w:t>
      </w:r>
      <w:r w:rsidR="00300085" w:rsidRPr="00FD1B48">
        <w:rPr>
          <w:i/>
          <w:highlight w:val="yellow"/>
          <w:lang w:val="bg-BG"/>
        </w:rPr>
        <w:t xml:space="preserve">  или гледате</w:t>
      </w:r>
      <w:r w:rsidR="003D499D" w:rsidRPr="00FD1B48">
        <w:rPr>
          <w:i/>
          <w:highlight w:val="yellow"/>
          <w:lang w:val="bg-BG"/>
        </w:rPr>
        <w:t>, защо? Наистина ли искате тази професия?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AD311E" w:rsidRPr="00FD1B48" w:rsidRDefault="00AD311E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Ходите ли на някакви </w:t>
      </w:r>
      <w:r w:rsidR="00377855" w:rsidRPr="00FD1B48">
        <w:rPr>
          <w:i/>
          <w:highlight w:val="yellow"/>
          <w:lang w:val="bg-BG"/>
        </w:rPr>
        <w:t xml:space="preserve">технически </w:t>
      </w:r>
      <w:r w:rsidRPr="00FD1B48">
        <w:rPr>
          <w:i/>
          <w:highlight w:val="yellow"/>
          <w:lang w:val="bg-BG"/>
        </w:rPr>
        <w:t>курсове, семинари и обучения по програмиране</w:t>
      </w:r>
      <w:r w:rsidR="00377855" w:rsidRPr="00FD1B48">
        <w:rPr>
          <w:i/>
          <w:highlight w:val="yellow"/>
          <w:lang w:val="bg-BG"/>
        </w:rPr>
        <w:t xml:space="preserve"> или свързани със софтуерното инженерство</w:t>
      </w:r>
      <w:r w:rsidRPr="00FD1B48">
        <w:rPr>
          <w:i/>
          <w:highlight w:val="yellow"/>
          <w:lang w:val="bg-BG"/>
        </w:rPr>
        <w:t>?</w:t>
      </w:r>
      <w:r w:rsidR="00377855" w:rsidRPr="00FD1B48">
        <w:rPr>
          <w:i/>
          <w:highlight w:val="yellow"/>
          <w:lang w:val="bg-BG"/>
        </w:rPr>
        <w:t xml:space="preserve"> Харесват ли ви? Какво очаквате да научите</w:t>
      </w:r>
      <w:r w:rsidR="00C742C2" w:rsidRPr="00FD1B48">
        <w:rPr>
          <w:i/>
          <w:highlight w:val="yellow"/>
          <w:lang w:val="bg-BG"/>
        </w:rPr>
        <w:t xml:space="preserve"> от тях</w:t>
      </w:r>
      <w:r w:rsidR="00377855" w:rsidRPr="00FD1B48">
        <w:rPr>
          <w:i/>
          <w:highlight w:val="yellow"/>
          <w:lang w:val="bg-BG"/>
        </w:rPr>
        <w:t>?</w:t>
      </w:r>
      <w:r w:rsidR="00C742C2" w:rsidRPr="00FD1B48">
        <w:rPr>
          <w:i/>
          <w:highlight w:val="yellow"/>
          <w:lang w:val="bg-BG"/>
        </w:rPr>
        <w:t xml:space="preserve"> Как те ще ви помогнат да станете софтуерни инженери?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C742C2" w:rsidRPr="00FD1B48" w:rsidRDefault="00C742C2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Какви други стъпки ще предприемете, за да овладеете професията "софтуерен инженер"?</w:t>
      </w:r>
      <w:r w:rsidR="003D499D" w:rsidRPr="00FD1B48">
        <w:rPr>
          <w:i/>
          <w:highlight w:val="yellow"/>
          <w:lang w:val="bg-BG"/>
        </w:rPr>
        <w:t xml:space="preserve"> Осъзнавате ли, че инициативата е при вас и от вас зависи дали ще станете софтуерен инженер? Ще вложите ли цялото си време и енергия за да успеете?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3701BB" w:rsidRPr="00FD1B48" w:rsidRDefault="003701BB" w:rsidP="00B925D3">
      <w:pPr>
        <w:pStyle w:val="Heading2"/>
        <w:rPr>
          <w:highlight w:val="yellow"/>
          <w:lang w:val="bg-BG"/>
        </w:rPr>
      </w:pPr>
      <w:r w:rsidRPr="00FD1B48">
        <w:rPr>
          <w:highlight w:val="yellow"/>
          <w:lang w:val="bg-BG"/>
        </w:rPr>
        <w:lastRenderedPageBreak/>
        <w:t>Моето професионално развитие</w:t>
      </w:r>
    </w:p>
    <w:p w:rsidR="006B48C0" w:rsidRPr="00FD1B48" w:rsidRDefault="006B48C0" w:rsidP="006B48C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Какво ви мотивира да се захванете с компютърни технологии, програмиране и разработка на софтуер, езици за програмиране и софтуерни технологии?</w:t>
      </w:r>
      <w:r w:rsidR="003D499D" w:rsidRPr="00FD1B48">
        <w:rPr>
          <w:i/>
          <w:highlight w:val="yellow"/>
          <w:lang w:val="bg-BG"/>
        </w:rPr>
        <w:t xml:space="preserve"> Наистина ли имате силна мотивация или просто се записахте на курс, понеже е безплатен?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6B48C0" w:rsidRPr="00FD1B48" w:rsidRDefault="003701BB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Обяснете защо избрахте да ст</w:t>
      </w:r>
      <w:r w:rsidR="00C742C2" w:rsidRPr="00FD1B48">
        <w:rPr>
          <w:i/>
          <w:highlight w:val="yellow"/>
          <w:lang w:val="bg-BG"/>
        </w:rPr>
        <w:t>а</w:t>
      </w:r>
      <w:r w:rsidRPr="00FD1B48">
        <w:rPr>
          <w:i/>
          <w:highlight w:val="yellow"/>
          <w:lang w:val="bg-BG"/>
        </w:rPr>
        <w:t>нете софтуерен инженер.</w:t>
      </w:r>
      <w:r w:rsidR="00377855" w:rsidRPr="00FD1B48">
        <w:rPr>
          <w:i/>
          <w:highlight w:val="yellow"/>
          <w:lang w:val="bg-BG"/>
        </w:rPr>
        <w:t xml:space="preserve"> За вас ли е тази професия</w:t>
      </w:r>
      <w:r w:rsidR="006B48C0" w:rsidRPr="00FD1B48">
        <w:rPr>
          <w:i/>
          <w:highlight w:val="yellow"/>
          <w:lang w:val="bg-BG"/>
        </w:rPr>
        <w:t xml:space="preserve"> наистина</w:t>
      </w:r>
      <w:r w:rsidR="00377855" w:rsidRPr="00FD1B48">
        <w:rPr>
          <w:i/>
          <w:highlight w:val="yellow"/>
          <w:lang w:val="bg-BG"/>
        </w:rPr>
        <w:t>? Обосновете се?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377855" w:rsidRPr="00FD1B48" w:rsidRDefault="00C742C2" w:rsidP="003701BB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Наистина ли сте запален по програмирането</w:t>
      </w:r>
      <w:r w:rsidR="00300085" w:rsidRPr="00FD1B48">
        <w:rPr>
          <w:i/>
          <w:highlight w:val="yellow"/>
          <w:lang w:val="bg-BG"/>
        </w:rPr>
        <w:t xml:space="preserve"> и технологиите</w:t>
      </w:r>
      <w:r w:rsidRPr="00FD1B48">
        <w:rPr>
          <w:i/>
          <w:highlight w:val="yellow"/>
          <w:lang w:val="bg-BG"/>
        </w:rPr>
        <w:t>? Наистина ли искате да се занимавате с разработка, тестване и поддръжка на софтуерни системи и продукти?</w:t>
      </w:r>
      <w:r w:rsidR="003D499D" w:rsidRPr="00FD1B48">
        <w:rPr>
          <w:i/>
          <w:highlight w:val="yellow"/>
          <w:lang w:val="bg-BG"/>
        </w:rPr>
        <w:t xml:space="preserve"> Какви действия направихте, които потвърждават вашите интереси към професията софтуерен инженер?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805322" w:rsidRPr="00FD1B48" w:rsidRDefault="00805322" w:rsidP="00805322">
      <w:pPr>
        <w:pStyle w:val="Heading3"/>
        <w:rPr>
          <w:highlight w:val="yellow"/>
          <w:lang w:val="bg-BG"/>
        </w:rPr>
      </w:pPr>
      <w:r w:rsidRPr="00FD1B48">
        <w:rPr>
          <w:highlight w:val="yellow"/>
          <w:lang w:val="bg-BG"/>
        </w:rPr>
        <w:t>За мен е важно да стана успешен софтуерен инженер и ще дам всичко от себе си</w:t>
      </w:r>
    </w:p>
    <w:p w:rsidR="00805322" w:rsidRPr="00FD1B48" w:rsidRDefault="00805322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 за вас да станете софтуерен инженер? Така ли е наистина?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370502" w:rsidRPr="00FD1B48" w:rsidRDefault="00805322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Какво ще вложите от себе си, за усвоите професията софтуерен инженер?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5519C5" w:rsidRPr="00FD1B48" w:rsidRDefault="00805322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Готови ли сте да </w:t>
      </w:r>
      <w:r w:rsidR="00B925D3" w:rsidRPr="00FD1B48">
        <w:rPr>
          <w:i/>
          <w:highlight w:val="yellow"/>
          <w:lang w:val="bg-BG"/>
        </w:rPr>
        <w:t>направ</w:t>
      </w:r>
      <w:r w:rsidRPr="00FD1B48">
        <w:rPr>
          <w:i/>
          <w:highlight w:val="yellow"/>
          <w:lang w:val="bg-BG"/>
        </w:rPr>
        <w:t>ите</w:t>
      </w:r>
      <w:r w:rsidR="00B925D3" w:rsidRPr="00FD1B48">
        <w:rPr>
          <w:i/>
          <w:highlight w:val="yellow"/>
          <w:lang w:val="bg-BG"/>
        </w:rPr>
        <w:t xml:space="preserve"> професионалното </w:t>
      </w:r>
      <w:r w:rsidRPr="00FD1B48">
        <w:rPr>
          <w:i/>
          <w:highlight w:val="yellow"/>
          <w:lang w:val="bg-BG"/>
        </w:rPr>
        <w:t>с</w:t>
      </w:r>
      <w:r w:rsidR="00B925D3" w:rsidRPr="00FD1B48">
        <w:rPr>
          <w:i/>
          <w:highlight w:val="yellow"/>
          <w:lang w:val="bg-BG"/>
        </w:rPr>
        <w:t xml:space="preserve">и развитие приоритет #1 в живота </w:t>
      </w:r>
      <w:r w:rsidRPr="00FD1B48">
        <w:rPr>
          <w:i/>
          <w:highlight w:val="yellow"/>
          <w:lang w:val="bg-BG"/>
        </w:rPr>
        <w:t>с</w:t>
      </w:r>
      <w:r w:rsidR="00B925D3" w:rsidRPr="00FD1B48">
        <w:rPr>
          <w:i/>
          <w:highlight w:val="yellow"/>
          <w:lang w:val="bg-BG"/>
        </w:rPr>
        <w:t>и</w:t>
      </w:r>
      <w:r w:rsidRPr="00FD1B48">
        <w:rPr>
          <w:i/>
          <w:highlight w:val="yellow"/>
          <w:lang w:val="bg-BG"/>
        </w:rPr>
        <w:t xml:space="preserve"> (за няколко месеца докато трае обучението ви)</w:t>
      </w:r>
      <w:r w:rsidR="00B925D3" w:rsidRPr="00FD1B48">
        <w:rPr>
          <w:i/>
          <w:highlight w:val="yellow"/>
          <w:lang w:val="bg-BG"/>
        </w:rPr>
        <w:t>?</w:t>
      </w:r>
      <w:r w:rsidR="0017224E" w:rsidRPr="00FD1B48">
        <w:rPr>
          <w:i/>
          <w:highlight w:val="yellow"/>
          <w:lang w:val="bg-BG"/>
        </w:rPr>
        <w:t xml:space="preserve"> Защо е важно да поставите професионалното си развитие на първо място в живота си?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17224E" w:rsidRPr="00FD1B48" w:rsidRDefault="0017224E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Защо е важно да </w:t>
      </w:r>
      <w:r w:rsidR="00370502" w:rsidRPr="00FD1B48">
        <w:rPr>
          <w:i/>
          <w:highlight w:val="yellow"/>
          <w:lang w:val="bg-BG"/>
        </w:rPr>
        <w:t xml:space="preserve">посветите </w:t>
      </w:r>
      <w:r w:rsidRPr="00FD1B48">
        <w:rPr>
          <w:i/>
          <w:highlight w:val="yellow"/>
          <w:lang w:val="bg-BG"/>
        </w:rPr>
        <w:t>почти цялото си време на програмирането</w:t>
      </w:r>
      <w:r w:rsidR="00300085" w:rsidRPr="00FD1B48">
        <w:rPr>
          <w:i/>
          <w:highlight w:val="yellow"/>
          <w:lang w:val="bg-BG"/>
        </w:rPr>
        <w:t>, технологиите</w:t>
      </w:r>
      <w:r w:rsidRPr="00FD1B48">
        <w:rPr>
          <w:i/>
          <w:highlight w:val="yellow"/>
          <w:lang w:val="bg-BG"/>
        </w:rPr>
        <w:t xml:space="preserve"> и разработката на софтуер, за да станете кадърен софтуерен инженер?</w:t>
      </w:r>
      <w:r w:rsidR="00370502" w:rsidRPr="00FD1B48">
        <w:rPr>
          <w:i/>
          <w:highlight w:val="yellow"/>
          <w:lang w:val="bg-BG"/>
        </w:rPr>
        <w:t xml:space="preserve"> Наистина ли искате да станете кадърен софтуерен инженер?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805322" w:rsidRPr="00FD1B48" w:rsidRDefault="00805322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Ще отделяте ли достатъчно време за своето обучение и развитие като софтуерен инженер? Можете ли да заделите по 4-8 часа на ден средно в продължение на почти 1 година? Как </w:t>
      </w:r>
      <w:r w:rsidR="00C25514" w:rsidRPr="00FD1B48">
        <w:rPr>
          <w:i/>
          <w:highlight w:val="yellow"/>
          <w:lang w:val="bg-BG"/>
        </w:rPr>
        <w:t xml:space="preserve">точно </w:t>
      </w:r>
      <w:r w:rsidRPr="00FD1B48">
        <w:rPr>
          <w:i/>
          <w:highlight w:val="yellow"/>
          <w:lang w:val="bg-BG"/>
        </w:rPr>
        <w:t>ще го направите? Кои от любимите ви занимания или задължения ще ограничите</w:t>
      </w:r>
      <w:r w:rsidR="00C25514" w:rsidRPr="00FD1B48">
        <w:rPr>
          <w:i/>
          <w:highlight w:val="yellow"/>
          <w:lang w:val="bg-BG"/>
        </w:rPr>
        <w:t>, намалите или преустановите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(5 т.)</w:t>
      </w:r>
    </w:p>
    <w:p w:rsidR="00805322" w:rsidRPr="00FD1B48" w:rsidRDefault="00C25514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Готови ли сте в продължение на почти година всеки ден да програмирате и да практикувате професията софтуерен инженер?</w:t>
      </w:r>
      <w:r w:rsidR="003D499D" w:rsidRPr="00FD1B48">
        <w:rPr>
          <w:i/>
          <w:highlight w:val="yellow"/>
          <w:lang w:val="bg-BG"/>
        </w:rPr>
        <w:t xml:space="preserve"> Защо е важно </w:t>
      </w:r>
      <w:r w:rsidR="00370502" w:rsidRPr="00FD1B48">
        <w:rPr>
          <w:i/>
          <w:highlight w:val="yellow"/>
          <w:lang w:val="bg-BG"/>
        </w:rPr>
        <w:t xml:space="preserve">да работите усърдно всеки ден </w:t>
      </w:r>
      <w:r w:rsidR="003D499D" w:rsidRPr="00FD1B48">
        <w:rPr>
          <w:i/>
          <w:highlight w:val="yellow"/>
          <w:lang w:val="bg-BG"/>
        </w:rPr>
        <w:t xml:space="preserve">за </w:t>
      </w:r>
      <w:r w:rsidR="00370502" w:rsidRPr="00FD1B48">
        <w:rPr>
          <w:i/>
          <w:highlight w:val="yellow"/>
          <w:lang w:val="bg-BG"/>
        </w:rPr>
        <w:t xml:space="preserve">да </w:t>
      </w:r>
      <w:r w:rsidR="003D499D" w:rsidRPr="00FD1B48">
        <w:rPr>
          <w:i/>
          <w:highlight w:val="yellow"/>
          <w:lang w:val="bg-BG"/>
        </w:rPr>
        <w:t>овлад</w:t>
      </w:r>
      <w:r w:rsidR="00370502" w:rsidRPr="00FD1B48">
        <w:rPr>
          <w:i/>
          <w:highlight w:val="yellow"/>
          <w:lang w:val="bg-BG"/>
        </w:rPr>
        <w:t xml:space="preserve">еете </w:t>
      </w:r>
      <w:r w:rsidR="003D499D" w:rsidRPr="00FD1B48">
        <w:rPr>
          <w:i/>
          <w:highlight w:val="yellow"/>
          <w:lang w:val="bg-BG"/>
        </w:rPr>
        <w:t>професията?</w:t>
      </w:r>
      <w:r w:rsidR="00300085" w:rsidRPr="00FD1B48">
        <w:rPr>
          <w:i/>
          <w:highlight w:val="yellow"/>
          <w:lang w:val="bg-BG"/>
        </w:rPr>
        <w:t xml:space="preserve"> Какво ще направите, ако пропуснете някой ден?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C25514" w:rsidRPr="00FD1B48" w:rsidRDefault="00C25514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Ако ви дават сложни домашни и проекти, ще </w:t>
      </w:r>
      <w:r w:rsidR="00370502" w:rsidRPr="00FD1B48">
        <w:rPr>
          <w:i/>
          <w:highlight w:val="yellow"/>
          <w:lang w:val="bg-BG"/>
        </w:rPr>
        <w:t>се стараете ли да ги правите</w:t>
      </w:r>
      <w:r w:rsidRPr="00FD1B48">
        <w:rPr>
          <w:i/>
          <w:highlight w:val="yellow"/>
          <w:lang w:val="bg-BG"/>
        </w:rPr>
        <w:t>? Осъзнавате ли колко е важно да практикувате постоянно</w:t>
      </w:r>
      <w:r w:rsidR="00370502" w:rsidRPr="00FD1B48">
        <w:rPr>
          <w:i/>
          <w:highlight w:val="yellow"/>
          <w:lang w:val="bg-BG"/>
        </w:rPr>
        <w:t xml:space="preserve"> и</w:t>
      </w:r>
      <w:r w:rsidRPr="00FD1B48">
        <w:rPr>
          <w:i/>
          <w:highlight w:val="yellow"/>
          <w:lang w:val="bg-BG"/>
        </w:rPr>
        <w:t xml:space="preserve"> всеки ден. Ще работите ли по домашните си задания мотивирано и отговорно, за да успеете да се справите? Осъзнавате ли, че не лекциите и обученията в клас, а времето, което влагате в къщи в упражнения, домашни и проекти, ще ви направи софтуерен инженер?</w:t>
      </w:r>
      <w:r w:rsidR="00370502" w:rsidRPr="00FD1B48">
        <w:rPr>
          <w:i/>
          <w:highlight w:val="yellow"/>
          <w:lang w:val="bg-BG"/>
        </w:rPr>
        <w:t xml:space="preserve"> Ще обещаете ли пред себе си да бъдете старателни, усърдни и сериозни през целия курс на обучение?</w:t>
      </w:r>
      <w:r w:rsidR="00217DDF" w:rsidRPr="00FD1B48">
        <w:rPr>
          <w:i/>
          <w:highlight w:val="yellow"/>
          <w:lang w:val="bg-BG"/>
        </w:rPr>
        <w:t xml:space="preserve"> (5 т.)</w:t>
      </w:r>
    </w:p>
    <w:p w:rsidR="00C25514" w:rsidRPr="00FD1B48" w:rsidRDefault="00370502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Знаете ли, че всеки има </w:t>
      </w:r>
      <w:r w:rsidR="00C25514" w:rsidRPr="00FD1B48">
        <w:rPr>
          <w:i/>
          <w:highlight w:val="yellow"/>
          <w:lang w:val="bg-BG"/>
        </w:rPr>
        <w:t>заложби да стане добър софтуерен инженер</w:t>
      </w:r>
      <w:r w:rsidR="00300085" w:rsidRPr="00FD1B48">
        <w:rPr>
          <w:i/>
          <w:highlight w:val="yellow"/>
          <w:lang w:val="bg-BG"/>
        </w:rPr>
        <w:t>?</w:t>
      </w:r>
      <w:r w:rsidR="00C25514" w:rsidRPr="00FD1B48">
        <w:rPr>
          <w:i/>
          <w:highlight w:val="yellow"/>
          <w:lang w:val="bg-BG"/>
        </w:rPr>
        <w:t xml:space="preserve"> Ще вложите ли достатъчно време и усилия, за да успеете? Ще вложите ли ако трябва цялото си време, денем и нощем, събота и неделя, делник и празник, да се упражнявате, да решавате задачи, да правите проекти и домашни</w:t>
      </w:r>
      <w:r w:rsidRPr="00FD1B48">
        <w:rPr>
          <w:i/>
          <w:highlight w:val="yellow"/>
          <w:lang w:val="bg-BG"/>
        </w:rPr>
        <w:t xml:space="preserve"> и </w:t>
      </w:r>
      <w:r w:rsidR="00C25514" w:rsidRPr="00FD1B48">
        <w:rPr>
          <w:i/>
          <w:highlight w:val="yellow"/>
          <w:lang w:val="bg-BG"/>
        </w:rPr>
        <w:t>да се готвите за изпити?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C25514" w:rsidRPr="00FD1B48" w:rsidRDefault="00AB3910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софтуерните инженери трябва постоянно да се развиват и непрестанно да стават по-добри в професията и в работата си</w:t>
      </w:r>
      <w:r w:rsidR="00300085" w:rsidRPr="00FD1B48">
        <w:rPr>
          <w:i/>
          <w:highlight w:val="yellow"/>
          <w:lang w:val="bg-BG"/>
        </w:rPr>
        <w:t>, през целия си живот</w:t>
      </w:r>
      <w:r w:rsidRPr="00FD1B48">
        <w:rPr>
          <w:i/>
          <w:highlight w:val="yellow"/>
          <w:lang w:val="bg-BG"/>
        </w:rPr>
        <w:t xml:space="preserve">? Готови ли сте цял живот да </w:t>
      </w:r>
      <w:r w:rsidR="00300085" w:rsidRPr="00FD1B48">
        <w:rPr>
          <w:i/>
          <w:highlight w:val="yellow"/>
          <w:lang w:val="bg-BG"/>
        </w:rPr>
        <w:t>учите и да се развивате</w:t>
      </w:r>
      <w:r w:rsidRPr="00FD1B48">
        <w:rPr>
          <w:i/>
          <w:highlight w:val="yellow"/>
          <w:lang w:val="bg-BG"/>
        </w:rPr>
        <w:t>?</w:t>
      </w:r>
      <w:r w:rsidR="00370502" w:rsidRPr="00FD1B48">
        <w:rPr>
          <w:i/>
          <w:highlight w:val="yellow"/>
          <w:lang w:val="bg-BG"/>
        </w:rPr>
        <w:t xml:space="preserve"> </w:t>
      </w:r>
      <w:r w:rsidR="00300085" w:rsidRPr="00FD1B48">
        <w:rPr>
          <w:i/>
          <w:highlight w:val="yellow"/>
          <w:lang w:val="bg-BG"/>
        </w:rPr>
        <w:t>От къде</w:t>
      </w:r>
      <w:r w:rsidR="00370502" w:rsidRPr="00FD1B48">
        <w:rPr>
          <w:i/>
          <w:highlight w:val="yellow"/>
          <w:lang w:val="bg-BG"/>
        </w:rPr>
        <w:t xml:space="preserve"> знаете дали </w:t>
      </w:r>
      <w:r w:rsidR="00300085" w:rsidRPr="00FD1B48">
        <w:rPr>
          <w:i/>
          <w:highlight w:val="yellow"/>
          <w:lang w:val="bg-BG"/>
        </w:rPr>
        <w:t xml:space="preserve">наистина </w:t>
      </w:r>
      <w:r w:rsidR="00370502" w:rsidRPr="00FD1B48">
        <w:rPr>
          <w:i/>
          <w:highlight w:val="yellow"/>
          <w:lang w:val="bg-BG"/>
        </w:rPr>
        <w:t>е така или не?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AB3910" w:rsidRPr="00FD1B48" w:rsidRDefault="00AB3910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lastRenderedPageBreak/>
        <w:t xml:space="preserve">Знаете ли, че добрите софтуерни инженери приемат като забавление и удоволствие ежедневното учене на нови технологии, защото обичат професията си? Вие ще го правите ли? Ще следите ли ежедневно новите технологии, с които е свързана работата ви, за да сте в час и да </w:t>
      </w:r>
      <w:r w:rsidR="00370502" w:rsidRPr="00FD1B48">
        <w:rPr>
          <w:i/>
          <w:highlight w:val="yellow"/>
          <w:lang w:val="bg-BG"/>
        </w:rPr>
        <w:t>бъдете</w:t>
      </w:r>
      <w:r w:rsidRPr="00FD1B48">
        <w:rPr>
          <w:i/>
          <w:highlight w:val="yellow"/>
          <w:lang w:val="bg-BG"/>
        </w:rPr>
        <w:t xml:space="preserve"> професионалисти?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AB3910" w:rsidRPr="00FD1B48" w:rsidRDefault="006B5F93" w:rsidP="00805322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най-добрите софтуерни инженери непрестанно търсят и пробват начини как да вършат работата си по-добре</w:t>
      </w:r>
      <w:r w:rsidR="00AB3910" w:rsidRPr="00FD1B48">
        <w:rPr>
          <w:i/>
          <w:highlight w:val="yellow"/>
          <w:lang w:val="bg-BG"/>
        </w:rPr>
        <w:t xml:space="preserve"> </w:t>
      </w:r>
      <w:r w:rsidRPr="00FD1B48">
        <w:rPr>
          <w:i/>
          <w:highlight w:val="yellow"/>
          <w:lang w:val="bg-BG"/>
        </w:rPr>
        <w:t>и по-ефективно? Вие ще правите ли като тях? Имате ли желание да ставате всеки ден все по-добри в професията си, за много години напред, постоянно и ежедневно?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C12DB0" w:rsidRPr="00FD1B48" w:rsidRDefault="00686458" w:rsidP="00805322">
      <w:pPr>
        <w:pStyle w:val="Heading3"/>
        <w:rPr>
          <w:highlight w:val="yellow"/>
          <w:lang w:val="bg-BG"/>
        </w:rPr>
      </w:pPr>
      <w:r w:rsidRPr="00FD1B48">
        <w:rPr>
          <w:highlight w:val="yellow"/>
          <w:lang w:val="bg-BG"/>
        </w:rPr>
        <w:t xml:space="preserve">За мен е важно </w:t>
      </w:r>
      <w:r w:rsidR="00B925D3" w:rsidRPr="00FD1B48">
        <w:rPr>
          <w:highlight w:val="yellow"/>
          <w:lang w:val="bg-BG"/>
        </w:rPr>
        <w:t>да стана изключително добър софтуерен инженер, супер професионалист</w:t>
      </w:r>
    </w:p>
    <w:p w:rsidR="00805322" w:rsidRDefault="00686458" w:rsidP="00686458">
      <w:pPr>
        <w:rPr>
          <w:i/>
          <w:highlight w:val="yellow"/>
        </w:rPr>
      </w:pPr>
      <w:r w:rsidRPr="00FD1B48">
        <w:rPr>
          <w:i/>
          <w:highlight w:val="yellow"/>
          <w:lang w:val="bg-BG"/>
        </w:rPr>
        <w:t xml:space="preserve">Искате ли да станете изключително добър софтуерен инженер, супер професионалист? Какво </w:t>
      </w:r>
      <w:r w:rsidR="00300085" w:rsidRPr="00FD1B48">
        <w:rPr>
          <w:i/>
          <w:highlight w:val="yellow"/>
          <w:lang w:val="bg-BG"/>
        </w:rPr>
        <w:t xml:space="preserve">всъщност </w:t>
      </w:r>
      <w:r w:rsidRPr="00FD1B48">
        <w:rPr>
          <w:i/>
          <w:highlight w:val="yellow"/>
          <w:lang w:val="bg-BG"/>
        </w:rPr>
        <w:t xml:space="preserve">означава това? Какво прави един </w:t>
      </w:r>
      <w:r w:rsidR="00156173" w:rsidRPr="00FD1B48">
        <w:rPr>
          <w:i/>
          <w:highlight w:val="yellow"/>
          <w:lang w:val="bg-BG"/>
        </w:rPr>
        <w:t xml:space="preserve">софтуерен </w:t>
      </w:r>
      <w:r w:rsidR="00300085" w:rsidRPr="00FD1B48">
        <w:rPr>
          <w:i/>
          <w:highlight w:val="yellow"/>
          <w:lang w:val="bg-BG"/>
        </w:rPr>
        <w:t>инженер</w:t>
      </w:r>
      <w:r w:rsidRPr="00FD1B48">
        <w:rPr>
          <w:i/>
          <w:highlight w:val="yellow"/>
          <w:lang w:val="bg-BG"/>
        </w:rPr>
        <w:t xml:space="preserve"> супер професионалист? Как вие ще станете супер професионалист?</w:t>
      </w:r>
      <w:r w:rsidR="004F06CC" w:rsidRPr="00FD1B48">
        <w:rPr>
          <w:i/>
          <w:highlight w:val="yellow"/>
          <w:lang w:val="bg-BG"/>
        </w:rPr>
        <w:t xml:space="preserve"> Ще отделите ли цялото си време на непрестанното си развитие</w:t>
      </w:r>
      <w:r w:rsidR="00156173" w:rsidRPr="00FD1B48">
        <w:rPr>
          <w:i/>
          <w:highlight w:val="yellow"/>
          <w:lang w:val="bg-BG"/>
        </w:rPr>
        <w:t xml:space="preserve"> и напредък в професията</w:t>
      </w:r>
      <w:r w:rsidR="004F06CC"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631A4A" w:rsidRPr="00631A4A" w:rsidRDefault="00631A4A" w:rsidP="00686458">
      <w:pPr>
        <w:rPr>
          <w:i/>
          <w:lang w:val="bg-BG"/>
        </w:rPr>
      </w:pPr>
      <w:r>
        <w:rPr>
          <w:i/>
          <w:lang w:val="bg-BG"/>
        </w:rPr>
        <w:t>Немога да преценя в момента – естествено имам такова желание – определено няма да си седя на едно място ... винаги съм се развивал нагоре и съм искал да знам нещо повече – така че няма да спирам ... но в момента едва се запознавам с тази професия ... всичко идва с времето си.</w:t>
      </w:r>
    </w:p>
    <w:p w:rsidR="004F06CC" w:rsidRDefault="00232AA2" w:rsidP="00686458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 да знаете всичко как работи в същината си, от вътре</w:t>
      </w:r>
      <w:r w:rsidR="00301D30" w:rsidRPr="00FD1B48">
        <w:rPr>
          <w:i/>
          <w:highlight w:val="yellow"/>
          <w:lang w:val="bg-BG"/>
        </w:rPr>
        <w:t xml:space="preserve">: </w:t>
      </w:r>
      <w:r w:rsidRPr="00FD1B48">
        <w:rPr>
          <w:i/>
          <w:highlight w:val="yellow"/>
          <w:lang w:val="bg-BG"/>
        </w:rPr>
        <w:t>софтуер, хардуер, програмки, технологии, протоколи, стандарти, езици и платформи за програмиране</w:t>
      </w:r>
      <w:r w:rsidR="00301D30" w:rsidRPr="00FD1B48">
        <w:rPr>
          <w:i/>
          <w:highlight w:val="yellow"/>
          <w:lang w:val="bg-BG"/>
        </w:rPr>
        <w:t xml:space="preserve">, операционни системи, сайтове, услуги, Интернет, уеб, мобилни </w:t>
      </w:r>
      <w:r w:rsidR="00156173" w:rsidRPr="00FD1B48">
        <w:rPr>
          <w:i/>
          <w:highlight w:val="yellow"/>
          <w:lang w:val="bg-BG"/>
        </w:rPr>
        <w:t>телефони</w:t>
      </w:r>
      <w:r w:rsidR="00300085" w:rsidRPr="00FD1B48">
        <w:rPr>
          <w:i/>
          <w:highlight w:val="yellow"/>
          <w:lang w:val="bg-BG"/>
        </w:rPr>
        <w:t>, софтуерни компании, софтуерна индустрия</w:t>
      </w:r>
      <w:r w:rsidR="00301D30" w:rsidRPr="00FD1B48">
        <w:rPr>
          <w:i/>
          <w:highlight w:val="yellow"/>
          <w:lang w:val="bg-BG"/>
        </w:rPr>
        <w:t xml:space="preserve"> и т.н.</w:t>
      </w:r>
      <w:r w:rsidRPr="00FD1B48">
        <w:rPr>
          <w:i/>
          <w:highlight w:val="yellow"/>
          <w:lang w:val="bg-BG"/>
        </w:rPr>
        <w:t>? Как това ще ви помогне да бъдете супер професионалист?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631A4A" w:rsidRPr="00631A4A" w:rsidRDefault="00631A4A" w:rsidP="00686458">
      <w:pPr>
        <w:rPr>
          <w:i/>
          <w:lang w:val="bg-BG"/>
        </w:rPr>
      </w:pPr>
      <w:r w:rsidRPr="00631A4A">
        <w:rPr>
          <w:i/>
          <w:lang w:val="bg-BG"/>
        </w:rPr>
        <w:t>Ва</w:t>
      </w:r>
      <w:r>
        <w:rPr>
          <w:i/>
          <w:lang w:val="bg-BG"/>
        </w:rPr>
        <w:t>жно е защото трябва да се знае същината на нещата ... неможе един лекар да не знае как работи сърцето на човека ... а да го лекува по предписания само. Според мен е същото и със софтуерното инженерство, смешно е ако незнаеш какво е операционна система и как работи пък пишеш програми за нея.</w:t>
      </w:r>
    </w:p>
    <w:p w:rsidR="00232AA2" w:rsidRDefault="00E52E91" w:rsidP="00686458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 постоянно да човъркате и да пробвате последните технологии, свързани с вашата работа? Как това ви прави по-добри</w:t>
      </w:r>
      <w:r w:rsidR="00156173" w:rsidRPr="00FD1B48">
        <w:rPr>
          <w:i/>
          <w:highlight w:val="yellow"/>
          <w:lang w:val="bg-BG"/>
        </w:rPr>
        <w:t xml:space="preserve"> специалисти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631A4A" w:rsidRPr="00631A4A" w:rsidRDefault="00631A4A" w:rsidP="00686458">
      <w:pPr>
        <w:rPr>
          <w:i/>
          <w:lang w:val="bg-BG"/>
        </w:rPr>
      </w:pPr>
      <w:r w:rsidRPr="00631A4A">
        <w:rPr>
          <w:i/>
          <w:lang w:val="bg-BG"/>
        </w:rPr>
        <w:t>С</w:t>
      </w:r>
      <w:r>
        <w:rPr>
          <w:i/>
          <w:lang w:val="bg-BG"/>
        </w:rPr>
        <w:t>офтуерното инженерство е изклю</w:t>
      </w:r>
      <w:r w:rsidR="00797658">
        <w:rPr>
          <w:i/>
          <w:lang w:val="bg-BG"/>
        </w:rPr>
        <w:t xml:space="preserve">чително динамична професия ... ако не човъркаш и не използваш последните технологии -  2-3 години ако не се развиваш може да се наложи да почваш от нулата. </w:t>
      </w:r>
    </w:p>
    <w:p w:rsidR="00217DDF" w:rsidRDefault="00217DDF" w:rsidP="00686458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 постоянно да четете статии, блогове, сайтове, новини, да гледате лекции и видео, да ходите на семинари и конференции, свързани с професията и работата ви? Как това ви прави по-добри специалисти? (5 т.)</w:t>
      </w:r>
    </w:p>
    <w:p w:rsidR="000D307A" w:rsidRPr="000D307A" w:rsidRDefault="000D307A" w:rsidP="00686458">
      <w:pPr>
        <w:rPr>
          <w:i/>
          <w:lang w:val="bg-BG"/>
        </w:rPr>
      </w:pPr>
      <w:r w:rsidRPr="000D307A">
        <w:rPr>
          <w:i/>
          <w:lang w:val="bg-BG"/>
        </w:rPr>
        <w:t>Н</w:t>
      </w:r>
      <w:r>
        <w:rPr>
          <w:i/>
          <w:lang w:val="bg-BG"/>
        </w:rPr>
        <w:t>ужно е да си информииран, да знаеш последните новости да се интересуваш от нещото, с което се занимаваш.</w:t>
      </w:r>
    </w:p>
    <w:p w:rsidR="0017224E" w:rsidRDefault="00370ED3" w:rsidP="00686458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повечето софтуерни инженери ходят на работа с кеф и по цял ден работят</w:t>
      </w:r>
      <w:r w:rsidR="00247B15" w:rsidRPr="00FD1B48">
        <w:rPr>
          <w:i/>
          <w:highlight w:val="yellow"/>
          <w:lang w:val="bg-BG"/>
        </w:rPr>
        <w:t xml:space="preserve"> с удоволствие</w:t>
      </w:r>
      <w:r w:rsidRPr="00FD1B48">
        <w:rPr>
          <w:i/>
          <w:highlight w:val="yellow"/>
          <w:lang w:val="bg-BG"/>
        </w:rPr>
        <w:t>, развиват се и се забавляват? Искате ли да сте като тях? Смятате ли, че да работите и да се развивате може да е забавно или смятате, че е неприятно?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0D307A" w:rsidRPr="000D307A" w:rsidRDefault="000D307A" w:rsidP="00686458">
      <w:pPr>
        <w:rPr>
          <w:i/>
          <w:lang w:val="bg-BG"/>
        </w:rPr>
      </w:pPr>
      <w:r w:rsidRPr="000D307A">
        <w:rPr>
          <w:i/>
          <w:lang w:val="bg-BG"/>
        </w:rPr>
        <w:t>Оп</w:t>
      </w:r>
      <w:r>
        <w:rPr>
          <w:i/>
          <w:lang w:val="bg-BG"/>
        </w:rPr>
        <w:t>ределено това е една от причините да искам да се занимавам с това ... поне с хората от бранша, с които съм се запознал досега съм останал с това впечатление ... което е супер!</w:t>
      </w:r>
    </w:p>
    <w:p w:rsidR="00C12DB0" w:rsidRPr="00FD1B48" w:rsidRDefault="00370ED3" w:rsidP="00370ED3">
      <w:pPr>
        <w:pStyle w:val="Heading3"/>
        <w:rPr>
          <w:highlight w:val="yellow"/>
          <w:lang w:val="bg-BG"/>
        </w:rPr>
      </w:pPr>
      <w:r w:rsidRPr="00FD1B48">
        <w:rPr>
          <w:highlight w:val="yellow"/>
          <w:lang w:val="bg-BG"/>
        </w:rPr>
        <w:lastRenderedPageBreak/>
        <w:t xml:space="preserve">За мен е важно да съм </w:t>
      </w:r>
      <w:r w:rsidR="00B925D3" w:rsidRPr="00FD1B48">
        <w:rPr>
          <w:highlight w:val="yellow"/>
          <w:lang w:val="bg-BG"/>
        </w:rPr>
        <w:t xml:space="preserve">кадърен и отговорен и на мен </w:t>
      </w:r>
      <w:r w:rsidRPr="00FD1B48">
        <w:rPr>
          <w:highlight w:val="yellow"/>
          <w:lang w:val="bg-BG"/>
        </w:rPr>
        <w:t xml:space="preserve">да </w:t>
      </w:r>
      <w:r w:rsidR="00B925D3" w:rsidRPr="00FD1B48">
        <w:rPr>
          <w:highlight w:val="yellow"/>
          <w:lang w:val="bg-BG"/>
        </w:rPr>
        <w:t>може да се разчита</w:t>
      </w:r>
    </w:p>
    <w:p w:rsidR="00370ED3" w:rsidRDefault="00370ED3" w:rsidP="00370ED3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добрите софтуерни инженери са кадърни и отговорни специалисти и на тях може да се разчита за всяка задача или проект, с която се захванат? Вие искате ли да сте като тях? Защо е важно човек да е сериозен и отговорен, да може да се разчита на него?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0D307A" w:rsidRPr="000D307A" w:rsidRDefault="00330F08" w:rsidP="00370ED3">
      <w:pPr>
        <w:rPr>
          <w:i/>
          <w:lang w:val="bg-BG"/>
        </w:rPr>
      </w:pPr>
      <w:r>
        <w:rPr>
          <w:i/>
          <w:lang w:val="bg-BG"/>
        </w:rPr>
        <w:t>Всеки човек трябва да е такъв – отговорен и сериозен към всичко, по – този начин ще те уважават, ще ти вярват и би могъл да се издигаш в йерархията.</w:t>
      </w:r>
    </w:p>
    <w:p w:rsidR="00370ED3" w:rsidRDefault="00370ED3" w:rsidP="00370ED3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Защо е важно винаги да </w:t>
      </w:r>
      <w:r w:rsidR="00A14074" w:rsidRPr="00FD1B48">
        <w:rPr>
          <w:i/>
          <w:highlight w:val="yellow"/>
          <w:lang w:val="bg-BG"/>
        </w:rPr>
        <w:t xml:space="preserve">си </w:t>
      </w:r>
      <w:r w:rsidRPr="00FD1B48">
        <w:rPr>
          <w:i/>
          <w:highlight w:val="yellow"/>
          <w:lang w:val="bg-BG"/>
        </w:rPr>
        <w:t>изпълнявате ангажиментите в работата, в ученето, в личния си живот, към приятелите и колегите си?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330F08" w:rsidRPr="00330F08" w:rsidRDefault="00330F08" w:rsidP="00370ED3">
      <w:pPr>
        <w:rPr>
          <w:i/>
          <w:lang w:val="bg-BG"/>
        </w:rPr>
      </w:pPr>
      <w:r>
        <w:rPr>
          <w:i/>
          <w:lang w:val="bg-BG"/>
        </w:rPr>
        <w:t>Колкото по отговорен си, ако си изпълняваш обещанията, ако помагаш на другите – това значи да си „пич“</w:t>
      </w:r>
      <w:r w:rsidR="005D106F">
        <w:rPr>
          <w:i/>
          <w:lang w:val="bg-BG"/>
        </w:rPr>
        <w:t xml:space="preserve"> и хората да ти се кефят </w:t>
      </w:r>
      <w:r w:rsidR="005D106F" w:rsidRPr="005D106F">
        <w:rPr>
          <w:i/>
          <w:lang w:val="bg-BG"/>
        </w:rPr>
        <w:sym w:font="Wingdings" w:char="F04A"/>
      </w:r>
      <w:r w:rsidR="005D106F">
        <w:rPr>
          <w:i/>
          <w:lang w:val="bg-BG"/>
        </w:rPr>
        <w:t>.</w:t>
      </w:r>
    </w:p>
    <w:p w:rsidR="00370ED3" w:rsidRDefault="00370ED3" w:rsidP="00370ED3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добрите софтуерни инженери са добри, защото не се отказват лесно? Хванат ли нещо, правят го – никога не се отказват. Вие споделяте ли това качество? Защо е важно когато захванете някаква работа или задача, да я направите, дори да е трудна? Как това ви прави по-доб</w:t>
      </w:r>
      <w:r w:rsidR="009E6BB7" w:rsidRPr="00FD1B48">
        <w:rPr>
          <w:i/>
          <w:highlight w:val="yellow"/>
          <w:lang w:val="bg-BG"/>
        </w:rPr>
        <w:t>ъ</w:t>
      </w:r>
      <w:r w:rsidRPr="00FD1B48">
        <w:rPr>
          <w:i/>
          <w:highlight w:val="yellow"/>
          <w:lang w:val="bg-BG"/>
        </w:rPr>
        <w:t>р професионалист?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5D106F" w:rsidRPr="005D106F" w:rsidRDefault="005D106F" w:rsidP="00370ED3">
      <w:pPr>
        <w:rPr>
          <w:i/>
          <w:lang w:val="bg-BG"/>
        </w:rPr>
      </w:pPr>
      <w:r w:rsidRPr="005D106F">
        <w:rPr>
          <w:i/>
          <w:lang w:val="bg-BG"/>
        </w:rPr>
        <w:t>А</w:t>
      </w:r>
      <w:r>
        <w:rPr>
          <w:i/>
          <w:lang w:val="bg-BG"/>
        </w:rPr>
        <w:t>ко незнаеш как се прави нещо – човъркаш , търсиш, гледаш, питаш. Ако кажеш – „немога“ – това означава, че те мързи и прехвърляш топката на някой друг. Няма отказване – след като искаш нещо да направиш – го правиш, извиненията са излишни.</w:t>
      </w:r>
    </w:p>
    <w:p w:rsidR="00370ED3" w:rsidRDefault="009E6BB7" w:rsidP="00370ED3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Добрите софтуерни инженери могат да се справят с всяка задача от разработката на софтуер. Искате ли да станете като тях? Защо е важно да разбирате </w:t>
      </w:r>
      <w:r w:rsidR="00D719DC" w:rsidRPr="00FD1B48">
        <w:rPr>
          <w:i/>
          <w:highlight w:val="yellow"/>
          <w:lang w:val="bg-BG"/>
        </w:rPr>
        <w:t xml:space="preserve">поне по малко </w:t>
      </w:r>
      <w:r w:rsidRPr="00FD1B48">
        <w:rPr>
          <w:i/>
          <w:highlight w:val="yellow"/>
          <w:lang w:val="bg-BG"/>
        </w:rPr>
        <w:t>от всичко, свързано с професията ви и да можете да се справяте във всякакви ситуации?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5D106F" w:rsidRPr="005D106F" w:rsidRDefault="005D106F" w:rsidP="00370ED3">
      <w:pPr>
        <w:rPr>
          <w:i/>
          <w:lang w:val="bg-BG"/>
        </w:rPr>
      </w:pPr>
      <w:r w:rsidRPr="005D106F">
        <w:rPr>
          <w:i/>
          <w:lang w:val="bg-BG"/>
        </w:rPr>
        <w:t>Тр</w:t>
      </w:r>
      <w:r>
        <w:rPr>
          <w:i/>
          <w:lang w:val="bg-BG"/>
        </w:rPr>
        <w:t>ябва да разбираш от всичко – свързано със сферата ти на работа, в противен случай си оставаш на 1 място, можеш да правиш 1 нещо ... което в повечето случаи не е достатъчно.</w:t>
      </w:r>
    </w:p>
    <w:p w:rsidR="00370ED3" w:rsidRDefault="009E6BB7" w:rsidP="00370ED3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Знаете ли, че добрите софтуерни инженери могат да станат добри във всеки език, продукт или технология за няколко дни или седмици? Вие искате ли да станете като тях? Важно ли е за ва</w:t>
      </w:r>
      <w:r w:rsidR="00D719DC" w:rsidRPr="00FD1B48">
        <w:rPr>
          <w:i/>
          <w:highlight w:val="yellow"/>
          <w:lang w:val="bg-BG"/>
        </w:rPr>
        <w:t>с да се научите да се справяте с</w:t>
      </w:r>
      <w:r w:rsidRPr="00FD1B48">
        <w:rPr>
          <w:i/>
          <w:highlight w:val="yellow"/>
          <w:lang w:val="bg-BG"/>
        </w:rPr>
        <w:t xml:space="preserve"> всякакви езици, платформи, продукти и технологии? Ще отделите ли достатъчно време, старание и енергия, за да се научите? Ще практикувате ли всеки де</w:t>
      </w:r>
      <w:r w:rsidR="00D719DC" w:rsidRPr="00FD1B48">
        <w:rPr>
          <w:i/>
          <w:highlight w:val="yellow"/>
          <w:lang w:val="bg-BG"/>
        </w:rPr>
        <w:t>, непрестанно, в продължение на години</w:t>
      </w:r>
      <w:r w:rsidRPr="00FD1B48">
        <w:rPr>
          <w:i/>
          <w:highlight w:val="yellow"/>
          <w:lang w:val="bg-BG"/>
        </w:rPr>
        <w:t>, за да успеете?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5D106F" w:rsidRPr="005D106F" w:rsidRDefault="005D106F" w:rsidP="00370ED3">
      <w:pPr>
        <w:rPr>
          <w:i/>
          <w:lang w:val="bg-BG"/>
        </w:rPr>
      </w:pPr>
      <w:r w:rsidRPr="005D106F">
        <w:rPr>
          <w:i/>
          <w:lang w:val="bg-BG"/>
        </w:rPr>
        <w:t>Ако</w:t>
      </w:r>
      <w:r>
        <w:rPr>
          <w:i/>
          <w:lang w:val="bg-BG"/>
        </w:rPr>
        <w:t xml:space="preserve"> знаеш 1 език за програмиране са ти нужни седмица, две за да усвоиш синтаксиса на другия език (при добро желание) ... тогава защо да не го направиш и да станеш по-добър специалист?</w:t>
      </w:r>
    </w:p>
    <w:p w:rsidR="00B925D3" w:rsidRPr="00FD1B48" w:rsidRDefault="005E312A" w:rsidP="005E312A">
      <w:pPr>
        <w:pStyle w:val="Heading3"/>
        <w:rPr>
          <w:highlight w:val="yellow"/>
          <w:lang w:val="bg-BG"/>
        </w:rPr>
      </w:pPr>
      <w:r w:rsidRPr="00FD1B48">
        <w:rPr>
          <w:highlight w:val="yellow"/>
          <w:lang w:val="bg-BG"/>
        </w:rPr>
        <w:t xml:space="preserve">За мен е важно каквото правя, да го правя </w:t>
      </w:r>
      <w:r w:rsidR="00B925D3" w:rsidRPr="00FD1B48">
        <w:rPr>
          <w:highlight w:val="yellow"/>
          <w:lang w:val="bg-BG"/>
        </w:rPr>
        <w:t>качествено</w:t>
      </w:r>
    </w:p>
    <w:p w:rsidR="00E30876" w:rsidRDefault="00E30876" w:rsidP="00E3087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Знаете ли, че едно от най-важните качества на кадърния софтуерен инженер е, че работи </w:t>
      </w:r>
      <w:r w:rsidR="00F56336" w:rsidRPr="00FD1B48">
        <w:rPr>
          <w:i/>
          <w:highlight w:val="yellow"/>
          <w:lang w:val="bg-BG"/>
        </w:rPr>
        <w:t>кадърно</w:t>
      </w:r>
      <w:r w:rsidRPr="00FD1B48">
        <w:rPr>
          <w:i/>
          <w:highlight w:val="yellow"/>
          <w:lang w:val="bg-BG"/>
        </w:rPr>
        <w:t xml:space="preserve">? </w:t>
      </w:r>
      <w:r w:rsidR="00D719DC" w:rsidRPr="00FD1B48">
        <w:rPr>
          <w:i/>
          <w:highlight w:val="yellow"/>
          <w:lang w:val="bg-BG"/>
        </w:rPr>
        <w:t>Защо</w:t>
      </w:r>
      <w:r w:rsidR="005E312A" w:rsidRPr="00FD1B48">
        <w:rPr>
          <w:i/>
          <w:highlight w:val="yellow"/>
          <w:lang w:val="bg-BG"/>
        </w:rPr>
        <w:t xml:space="preserve"> трябва да работим </w:t>
      </w:r>
      <w:r w:rsidR="00F56336" w:rsidRPr="00FD1B48">
        <w:rPr>
          <w:i/>
          <w:highlight w:val="yellow"/>
          <w:lang w:val="bg-BG"/>
        </w:rPr>
        <w:t>кадърно</w:t>
      </w:r>
      <w:r w:rsidR="005E312A" w:rsidRPr="00FD1B48">
        <w:rPr>
          <w:i/>
          <w:highlight w:val="yellow"/>
          <w:lang w:val="bg-BG"/>
        </w:rPr>
        <w:t xml:space="preserve">? </w:t>
      </w:r>
      <w:r w:rsidRPr="00FD1B48">
        <w:rPr>
          <w:i/>
          <w:highlight w:val="yellow"/>
          <w:lang w:val="bg-BG"/>
        </w:rPr>
        <w:t xml:space="preserve">Защо </w:t>
      </w:r>
      <w:r w:rsidR="005E312A" w:rsidRPr="00FD1B48">
        <w:rPr>
          <w:i/>
          <w:highlight w:val="yellow"/>
          <w:lang w:val="bg-BG"/>
        </w:rPr>
        <w:t xml:space="preserve">трябва </w:t>
      </w:r>
      <w:r w:rsidRPr="00FD1B48">
        <w:rPr>
          <w:i/>
          <w:highlight w:val="yellow"/>
          <w:lang w:val="bg-BG"/>
        </w:rPr>
        <w:t>да работим с високо качество и да изпипваме работата си</w:t>
      </w:r>
      <w:r w:rsidR="00F56336" w:rsidRPr="00FD1B48">
        <w:rPr>
          <w:i/>
          <w:highlight w:val="yellow"/>
          <w:lang w:val="bg-BG"/>
        </w:rPr>
        <w:t>?</w:t>
      </w:r>
      <w:r w:rsidRPr="00FD1B48">
        <w:rPr>
          <w:i/>
          <w:highlight w:val="yellow"/>
          <w:lang w:val="bg-BG"/>
        </w:rPr>
        <w:t xml:space="preserve"> </w:t>
      </w:r>
      <w:r w:rsidR="005E312A" w:rsidRPr="00FD1B48">
        <w:rPr>
          <w:i/>
          <w:highlight w:val="yellow"/>
          <w:lang w:val="bg-BG"/>
        </w:rPr>
        <w:t xml:space="preserve">Какво ще направите, за да се научите да бъдете старателни, да изпипвате </w:t>
      </w:r>
      <w:r w:rsidR="00D719DC" w:rsidRPr="00FD1B48">
        <w:rPr>
          <w:i/>
          <w:highlight w:val="yellow"/>
          <w:lang w:val="bg-BG"/>
        </w:rPr>
        <w:t xml:space="preserve">детайлите </w:t>
      </w:r>
      <w:r w:rsidR="00F56336" w:rsidRPr="00FD1B48">
        <w:rPr>
          <w:i/>
          <w:highlight w:val="yellow"/>
          <w:lang w:val="bg-BG"/>
        </w:rPr>
        <w:t>и да доставяте винаги високо качество?</w:t>
      </w:r>
      <w:r w:rsidR="00217DDF" w:rsidRPr="00FD1B48">
        <w:rPr>
          <w:i/>
          <w:highlight w:val="yellow"/>
          <w:lang w:val="bg-BG"/>
        </w:rPr>
        <w:t xml:space="preserve"> (4 т.)</w:t>
      </w:r>
    </w:p>
    <w:p w:rsidR="009D0439" w:rsidRPr="009D0439" w:rsidRDefault="009D0439" w:rsidP="00E30876">
      <w:pPr>
        <w:rPr>
          <w:i/>
          <w:lang w:val="bg-BG"/>
        </w:rPr>
      </w:pPr>
      <w:r w:rsidRPr="009D0439">
        <w:rPr>
          <w:i/>
          <w:lang w:val="bg-BG"/>
        </w:rPr>
        <w:t>А</w:t>
      </w:r>
      <w:r>
        <w:rPr>
          <w:i/>
          <w:lang w:val="bg-BG"/>
        </w:rPr>
        <w:t>ко не работиш кадърно е твърде вероятно да има недоволни клиенти, недоволни шефове, и самият ти да не си удовлетворен от себе си ... „през пръсти“ е лесно.</w:t>
      </w:r>
    </w:p>
    <w:p w:rsidR="005D106F" w:rsidRPr="005D106F" w:rsidRDefault="005D106F" w:rsidP="00E30876">
      <w:pPr>
        <w:rPr>
          <w:i/>
          <w:lang w:val="bg-BG"/>
        </w:rPr>
      </w:pPr>
    </w:p>
    <w:p w:rsidR="00F56336" w:rsidRDefault="00757D48" w:rsidP="00E3087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важно, когато пишете софтуер, да пишете качествен програмен код? Защо трябва да правите софтуера качествен, лесен за използване, надежден, бърз и лесен за поддръжка?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9D0439" w:rsidRPr="009D0439" w:rsidRDefault="009D0439" w:rsidP="00E30876">
      <w:pPr>
        <w:rPr>
          <w:i/>
          <w:lang w:val="bg-BG"/>
        </w:rPr>
      </w:pPr>
      <w:r w:rsidRPr="005D106F">
        <w:rPr>
          <w:i/>
          <w:lang w:val="bg-BG"/>
        </w:rPr>
        <w:lastRenderedPageBreak/>
        <w:t>На</w:t>
      </w:r>
      <w:r>
        <w:rPr>
          <w:i/>
          <w:lang w:val="bg-BG"/>
        </w:rPr>
        <w:t>й-вече защото работим с други хора ... трябва да пишеш разумен код, качествен,</w:t>
      </w:r>
      <w:r>
        <w:rPr>
          <w:i/>
          <w:lang w:val="bg-BG"/>
        </w:rPr>
        <w:t xml:space="preserve"> в противен случай колегите ти ще им е трудно да разберат какво си написал, да поправят грешката ти ... и би станало „мазало“. </w:t>
      </w:r>
      <w:r w:rsidR="00FE0F63">
        <w:rPr>
          <w:i/>
          <w:lang w:val="bg-BG"/>
        </w:rPr>
        <w:t>Затова се стремиш да не разочароваш никого – най-вече себе си.</w:t>
      </w:r>
    </w:p>
    <w:p w:rsidR="00757D48" w:rsidRDefault="00757D48" w:rsidP="00E3087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тестването на софтуера е важно? Ще обещаете ли на себе си винаги да изпипвате работата си, да тествате кода си преди да го предадете, да работите старателно?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FE0F63" w:rsidRPr="00FE0F63" w:rsidRDefault="00FE0F63" w:rsidP="00E30876">
      <w:pPr>
        <w:rPr>
          <w:i/>
          <w:lang w:val="bg-BG"/>
        </w:rPr>
      </w:pPr>
      <w:r w:rsidRPr="00FE0F63">
        <w:rPr>
          <w:i/>
          <w:lang w:val="bg-BG"/>
        </w:rPr>
        <w:t>Не</w:t>
      </w:r>
      <w:r>
        <w:rPr>
          <w:i/>
          <w:lang w:val="bg-BG"/>
        </w:rPr>
        <w:t>щото което правиш трябва да работи – в противен случай – нищо не си направил. За да си сигурен че работи трябва да го тестваш – просто това е начина.</w:t>
      </w:r>
    </w:p>
    <w:p w:rsidR="00757D48" w:rsidRDefault="0088657D" w:rsidP="00E3087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Какво ще направите, за да се научите да изпипвате детайлите във всяка една работа</w:t>
      </w:r>
      <w:r w:rsidR="00D719DC" w:rsidRPr="00FD1B48">
        <w:rPr>
          <w:i/>
          <w:highlight w:val="yellow"/>
          <w:lang w:val="bg-BG"/>
        </w:rPr>
        <w:t>, проект</w:t>
      </w:r>
      <w:r w:rsidRPr="00FD1B48">
        <w:rPr>
          <w:i/>
          <w:highlight w:val="yellow"/>
          <w:lang w:val="bg-BG"/>
        </w:rPr>
        <w:t xml:space="preserve"> или задача, по която работите?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FE0F63" w:rsidRPr="00FE0F63" w:rsidRDefault="00FE0F63" w:rsidP="00E30876">
      <w:pPr>
        <w:rPr>
          <w:i/>
          <w:lang w:val="bg-BG"/>
        </w:rPr>
      </w:pPr>
      <w:r w:rsidRPr="00FE0F63">
        <w:rPr>
          <w:i/>
          <w:lang w:val="bg-BG"/>
        </w:rPr>
        <w:t>Прос</w:t>
      </w:r>
      <w:r>
        <w:rPr>
          <w:i/>
          <w:lang w:val="bg-BG"/>
        </w:rPr>
        <w:t xml:space="preserve">то ще го правя – така съм научен и така </w:t>
      </w:r>
      <w:r w:rsidR="00F63BDB">
        <w:rPr>
          <w:i/>
          <w:lang w:val="bg-BG"/>
        </w:rPr>
        <w:t>смятам да продължавам.</w:t>
      </w:r>
    </w:p>
    <w:p w:rsidR="0088657D" w:rsidRDefault="0088657D" w:rsidP="00E3087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Най-добрите софтуерни инженери постоянно търсят начини как да работят по-качествено и по-кадърно. Вие ще го правите ли? Какво ще ви мотивира постоянно да подобрявате качеството на работата си?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F63BDB" w:rsidRPr="00F63BDB" w:rsidRDefault="00F63BDB" w:rsidP="00E30876">
      <w:pPr>
        <w:rPr>
          <w:i/>
          <w:lang w:val="bg-BG"/>
        </w:rPr>
      </w:pPr>
      <w:r>
        <w:rPr>
          <w:i/>
          <w:lang w:val="bg-BG"/>
        </w:rPr>
        <w:t>Това е съвременно мислене – всеки човек трябва да изпипва нещата на максимум.</w:t>
      </w:r>
    </w:p>
    <w:p w:rsidR="00FC6300" w:rsidRPr="00FD1B48" w:rsidRDefault="00FC6300" w:rsidP="00FC6300">
      <w:pPr>
        <w:pStyle w:val="Heading3"/>
        <w:rPr>
          <w:highlight w:val="yellow"/>
          <w:lang w:val="bg-BG"/>
        </w:rPr>
      </w:pPr>
      <w:r w:rsidRPr="00FD1B48">
        <w:rPr>
          <w:highlight w:val="yellow"/>
          <w:lang w:val="bg-BG"/>
        </w:rPr>
        <w:t>За мен е удоволствие да работя в екип</w:t>
      </w:r>
      <w:r w:rsidR="00D719DC" w:rsidRPr="00FD1B48">
        <w:rPr>
          <w:highlight w:val="yellow"/>
          <w:lang w:val="bg-BG"/>
        </w:rPr>
        <w:t xml:space="preserve"> и да помагам на другите</w:t>
      </w:r>
    </w:p>
    <w:p w:rsidR="00FC6300" w:rsidRDefault="00FC6300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Вие обичате да работите заедно с колеги по общи задачи и проекти, нали? Важно ли е това за софтуерните инженери? Възможно ли е да бъдем професионалисти без да работим добре в екип? Какво ще направите, за да се научите да работите добре с колеги по общи задачи и проекти?</w:t>
      </w:r>
      <w:r w:rsidR="00217DDF" w:rsidRPr="00FD1B48">
        <w:rPr>
          <w:i/>
          <w:highlight w:val="yellow"/>
          <w:lang w:val="bg-BG"/>
        </w:rPr>
        <w:t xml:space="preserve"> (3 т.)</w:t>
      </w:r>
    </w:p>
    <w:p w:rsidR="00F63BDB" w:rsidRPr="00F63BDB" w:rsidRDefault="00F63BDB" w:rsidP="00FC6300">
      <w:pPr>
        <w:rPr>
          <w:i/>
          <w:lang w:val="bg-BG"/>
        </w:rPr>
      </w:pPr>
      <w:r w:rsidRPr="00F63BDB">
        <w:rPr>
          <w:i/>
          <w:lang w:val="bg-BG"/>
        </w:rPr>
        <w:t>Ням</w:t>
      </w:r>
      <w:r>
        <w:rPr>
          <w:i/>
          <w:lang w:val="bg-BG"/>
        </w:rPr>
        <w:t>а много проекти създадени от един човек ... работата в екип в тази професия е ключов фактор за ефективната работа върху проекта. Аз досега съм работил в екип по-много проекти ... винаги те са ми били любимите ... скучно е да работиш сам, нямаш стимул и винаги правиш нещата в последния момент. Друго си е да зависиш от някой и той от теб, да постигнете разбирателството въпреки някакви дребни спънки.</w:t>
      </w:r>
    </w:p>
    <w:p w:rsidR="00FC6300" w:rsidRDefault="009A389C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Защо е важно да се разбирате добре с колегите си и да уважавате тяхното мнение и професионализъм? Как това ви прави по-добри в работата ви</w:t>
      </w:r>
      <w:r w:rsidR="00055D00" w:rsidRPr="00FD1B48">
        <w:rPr>
          <w:i/>
          <w:highlight w:val="yellow"/>
          <w:lang w:val="bg-BG"/>
        </w:rPr>
        <w:t xml:space="preserve"> и въобще като хора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</w:t>
      </w:r>
      <w:r w:rsidR="00D719DC" w:rsidRPr="00FD1B48">
        <w:rPr>
          <w:i/>
          <w:highlight w:val="yellow"/>
          <w:lang w:val="bg-BG"/>
        </w:rPr>
        <w:t>2</w:t>
      </w:r>
      <w:r w:rsidR="00217DDF" w:rsidRPr="00FD1B48">
        <w:rPr>
          <w:i/>
          <w:highlight w:val="yellow"/>
          <w:lang w:val="bg-BG"/>
        </w:rPr>
        <w:t xml:space="preserve"> т.)</w:t>
      </w:r>
    </w:p>
    <w:p w:rsidR="00F63BDB" w:rsidRPr="00F63BDB" w:rsidRDefault="00F63BDB" w:rsidP="00FC6300">
      <w:pPr>
        <w:rPr>
          <w:i/>
          <w:lang w:val="bg-BG"/>
        </w:rPr>
      </w:pPr>
      <w:r w:rsidRPr="00F63BDB">
        <w:rPr>
          <w:i/>
          <w:lang w:val="bg-BG"/>
        </w:rPr>
        <w:t>Ва</w:t>
      </w:r>
      <w:r>
        <w:rPr>
          <w:i/>
          <w:lang w:val="bg-BG"/>
        </w:rPr>
        <w:t xml:space="preserve">жно е защото </w:t>
      </w:r>
      <w:r w:rsidR="00C71C47">
        <w:rPr>
          <w:i/>
          <w:lang w:val="bg-BG"/>
        </w:rPr>
        <w:t>работите заедно, вършите нещо заедно ... вие сте като едно семейство ... което функционира правилно или не. Разбирателството в семейството е изключително важно.</w:t>
      </w:r>
    </w:p>
    <w:p w:rsidR="009A389C" w:rsidRDefault="009A389C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Харесва ли ви да помагате на колегите си? Защо е важно да го правите? Как това ви прави по-добри специалисти и професионалисти?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C71C47" w:rsidRPr="00C71C47" w:rsidRDefault="00C71C47" w:rsidP="00FC6300">
      <w:pPr>
        <w:rPr>
          <w:i/>
          <w:lang w:val="bg-BG"/>
        </w:rPr>
      </w:pPr>
      <w:r>
        <w:rPr>
          <w:i/>
          <w:lang w:val="bg-BG"/>
        </w:rPr>
        <w:t>Всяка добрина се връща ... по един или по друг начин (пряко - косвено). Няма причина да не споделиш нещо, да не помогнеш на някой ... вярно може да загубиш малко от свободното си време, но с цел за по-добро.</w:t>
      </w:r>
    </w:p>
    <w:p w:rsidR="00D719DC" w:rsidRDefault="00D719DC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Споделяте ли културата на свободно споделяне на знания и взаимопомощ? Вярвате ли, че като помагате на другите и споделяте знанията си свободно, помагате не само на обществото, но и на себе си? Харесва ли ви да имате колеги,</w:t>
      </w:r>
      <w:r w:rsidR="00055D00" w:rsidRPr="00FD1B48">
        <w:rPr>
          <w:i/>
          <w:highlight w:val="yellow"/>
          <w:lang w:val="bg-BG"/>
        </w:rPr>
        <w:t xml:space="preserve"> които ви споделят кое как се прави, помагат ви, уча</w:t>
      </w:r>
      <w:r w:rsidRPr="00FD1B48">
        <w:rPr>
          <w:i/>
          <w:highlight w:val="yellow"/>
          <w:lang w:val="bg-BG"/>
        </w:rPr>
        <w:t xml:space="preserve">т </w:t>
      </w:r>
      <w:r w:rsidR="00055D00" w:rsidRPr="00FD1B48">
        <w:rPr>
          <w:i/>
          <w:highlight w:val="yellow"/>
          <w:lang w:val="bg-BG"/>
        </w:rPr>
        <w:t xml:space="preserve">ви </w:t>
      </w:r>
      <w:r w:rsidRPr="00FD1B48">
        <w:rPr>
          <w:i/>
          <w:highlight w:val="yellow"/>
          <w:lang w:val="bg-BG"/>
        </w:rPr>
        <w:t xml:space="preserve">и </w:t>
      </w:r>
      <w:r w:rsidR="00055D00" w:rsidRPr="00FD1B48">
        <w:rPr>
          <w:i/>
          <w:highlight w:val="yellow"/>
          <w:lang w:val="bg-BG"/>
        </w:rPr>
        <w:t xml:space="preserve">ви </w:t>
      </w:r>
      <w:r w:rsidRPr="00FD1B48">
        <w:rPr>
          <w:i/>
          <w:highlight w:val="yellow"/>
          <w:lang w:val="bg-BG"/>
        </w:rPr>
        <w:t>подкрепят ежедневно? Смятате ли, че ако всеки помага на колеги, приятели и дори и на непознати, светът ще стане по-добро място за живеене? (2 т)</w:t>
      </w:r>
    </w:p>
    <w:p w:rsidR="00C71C47" w:rsidRPr="00C71C47" w:rsidRDefault="00C71C47" w:rsidP="00FC6300">
      <w:pPr>
        <w:rPr>
          <w:i/>
          <w:lang w:val="bg-BG"/>
        </w:rPr>
      </w:pPr>
      <w:r w:rsidRPr="00C71C47">
        <w:rPr>
          <w:i/>
          <w:lang w:val="bg-BG"/>
        </w:rPr>
        <w:lastRenderedPageBreak/>
        <w:t>А</w:t>
      </w:r>
      <w:r>
        <w:rPr>
          <w:i/>
          <w:lang w:val="bg-BG"/>
        </w:rPr>
        <w:t xml:space="preserve">бсолютно! Светът се е променил към добро ... образованието според мен е на път да се промени изцяло ... споделянето на знания е ключово тук – ако споделиш, ще ти споделят и на теб, ако помогнеш ще ти помогнат и на теб ... всичко трябва да е </w:t>
      </w:r>
      <w:r>
        <w:rPr>
          <w:i/>
        </w:rPr>
        <w:t xml:space="preserve">“out there” </w:t>
      </w:r>
      <w:r>
        <w:rPr>
          <w:i/>
          <w:lang w:val="bg-BG"/>
        </w:rPr>
        <w:t>свободно за споделяне. Ако всеки си крие знанията, накрая никой няма да знае нищо.</w:t>
      </w:r>
    </w:p>
    <w:p w:rsidR="009A389C" w:rsidRDefault="009A389C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Знаете ли, че да работиш в екип е приятно, защото учиш от другите и те учат от </w:t>
      </w:r>
      <w:r w:rsidR="00055D00" w:rsidRPr="00FD1B48">
        <w:rPr>
          <w:i/>
          <w:highlight w:val="yellow"/>
          <w:lang w:val="bg-BG"/>
        </w:rPr>
        <w:t>вас</w:t>
      </w:r>
      <w:r w:rsidRPr="00FD1B48">
        <w:rPr>
          <w:i/>
          <w:highlight w:val="yellow"/>
          <w:lang w:val="bg-BG"/>
        </w:rPr>
        <w:t>? Споделяте ли това мнение? Какво ще направите в обучението и в работата си, за да се научите да споделяте знанията и уменията си с колегите си?</w:t>
      </w:r>
      <w:r w:rsidR="00217DDF" w:rsidRPr="00FD1B48">
        <w:rPr>
          <w:i/>
          <w:highlight w:val="yellow"/>
          <w:lang w:val="bg-BG"/>
        </w:rPr>
        <w:t xml:space="preserve"> (</w:t>
      </w:r>
      <w:r w:rsidR="00D719DC" w:rsidRPr="00FD1B48">
        <w:rPr>
          <w:i/>
          <w:highlight w:val="yellow"/>
          <w:lang w:val="bg-BG"/>
        </w:rPr>
        <w:t>2</w:t>
      </w:r>
      <w:r w:rsidR="00217DDF" w:rsidRPr="00FD1B48">
        <w:rPr>
          <w:i/>
          <w:highlight w:val="yellow"/>
          <w:lang w:val="bg-BG"/>
        </w:rPr>
        <w:t xml:space="preserve"> т.)</w:t>
      </w:r>
    </w:p>
    <w:p w:rsidR="00C71C47" w:rsidRPr="00FD1B48" w:rsidRDefault="00C71C47" w:rsidP="00FC6300">
      <w:pPr>
        <w:rPr>
          <w:i/>
          <w:highlight w:val="yellow"/>
          <w:lang w:val="bg-BG"/>
        </w:rPr>
      </w:pPr>
      <w:r>
        <w:rPr>
          <w:i/>
          <w:lang w:val="bg-BG"/>
        </w:rPr>
        <w:t>П</w:t>
      </w:r>
      <w:r w:rsidRPr="00C71C47">
        <w:rPr>
          <w:i/>
          <w:lang w:val="bg-BG"/>
        </w:rPr>
        <w:t>росто</w:t>
      </w:r>
      <w:r>
        <w:rPr>
          <w:i/>
          <w:lang w:val="bg-BG"/>
        </w:rPr>
        <w:t xml:space="preserve"> ще го правя! Ще споделям, ще помагам ... и ще се уча.</w:t>
      </w:r>
    </w:p>
    <w:p w:rsidR="009A389C" w:rsidRDefault="00851066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Важно ли е да се стараете да се разбирате добре с всички? Защо трябва да се разбирате с всички, дори ако не са ви твърде приятни? Как ще се научите да го правите?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C71C47" w:rsidRPr="00C71C47" w:rsidRDefault="00C71C47" w:rsidP="00FC6300">
      <w:pPr>
        <w:rPr>
          <w:i/>
          <w:lang w:val="bg-BG"/>
        </w:rPr>
      </w:pPr>
      <w:r w:rsidRPr="00C71C47">
        <w:rPr>
          <w:i/>
          <w:lang w:val="bg-BG"/>
        </w:rPr>
        <w:t xml:space="preserve">Не е </w:t>
      </w:r>
      <w:r>
        <w:rPr>
          <w:i/>
          <w:lang w:val="bg-BG"/>
        </w:rPr>
        <w:t xml:space="preserve">лесно да се разбираш с всички ... няма как. Обаче винаги има заобиколен път. Може например да си вършите нещата строго на работен принцип – не </w:t>
      </w:r>
      <w:r w:rsidR="0029178F">
        <w:rPr>
          <w:i/>
          <w:lang w:val="bg-BG"/>
        </w:rPr>
        <w:t>като приятели, така ще се избегнат всякакви дразнения и ще си свършите работата – най-важното в случая.</w:t>
      </w:r>
    </w:p>
    <w:p w:rsidR="00851066" w:rsidRPr="00FD1B48" w:rsidRDefault="00851066" w:rsidP="00851066">
      <w:pPr>
        <w:pStyle w:val="Heading2"/>
        <w:rPr>
          <w:highlight w:val="yellow"/>
          <w:lang w:val="bg-BG"/>
        </w:rPr>
      </w:pPr>
      <w:r w:rsidRPr="00FD1B48">
        <w:rPr>
          <w:highlight w:val="yellow"/>
          <w:lang w:val="bg-BG"/>
        </w:rPr>
        <w:t>Заключение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Все още ли искате да станете софтуерни инженери?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29178F" w:rsidRPr="0029178F" w:rsidRDefault="0029178F" w:rsidP="00851066">
      <w:pPr>
        <w:rPr>
          <w:i/>
          <w:lang w:val="bg-BG"/>
        </w:rPr>
      </w:pPr>
      <w:r w:rsidRPr="0029178F">
        <w:rPr>
          <w:b/>
          <w:i/>
          <w:lang w:val="bg-BG"/>
        </w:rPr>
        <w:t>ДА!</w:t>
      </w:r>
      <w:r>
        <w:rPr>
          <w:i/>
          <w:lang w:val="bg-BG"/>
        </w:rPr>
        <w:t xml:space="preserve"> Защо да мисля обратното ... всичко написано нагоре ми харесва!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Наистина ли сте готови да отделите цялото си време и енергия, за да овладеете професията софтуерен инженер и да станете професионалисти?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29178F" w:rsidRPr="0029178F" w:rsidRDefault="0029178F" w:rsidP="00851066">
      <w:pPr>
        <w:rPr>
          <w:i/>
          <w:lang w:val="bg-BG"/>
        </w:rPr>
      </w:pPr>
      <w:r w:rsidRPr="0029178F">
        <w:rPr>
          <w:b/>
          <w:i/>
          <w:lang w:val="bg-BG"/>
        </w:rPr>
        <w:t>Готов съм!</w:t>
      </w:r>
      <w:r w:rsidRPr="0029178F">
        <w:rPr>
          <w:i/>
          <w:lang w:val="bg-BG"/>
        </w:rPr>
        <w:t xml:space="preserve"> </w:t>
      </w:r>
      <w:r>
        <w:rPr>
          <w:i/>
          <w:lang w:val="bg-BG"/>
        </w:rPr>
        <w:t xml:space="preserve">Вече съм почти напълно освободен от другите си задължения </w:t>
      </w:r>
      <w:r w:rsidRPr="0029178F">
        <w:rPr>
          <w:b/>
          <w:i/>
          <w:lang w:val="bg-BG"/>
        </w:rPr>
        <w:t>и нямам търпение</w:t>
      </w:r>
      <w:r w:rsidRPr="0029178F">
        <w:rPr>
          <w:i/>
          <w:lang w:val="bg-BG"/>
        </w:rPr>
        <w:t>!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Готови ли сте да учите, практикувате и работите всекидневно, постоянно и усърдно?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29178F" w:rsidRPr="0029178F" w:rsidRDefault="0029178F" w:rsidP="00851066">
      <w:pPr>
        <w:rPr>
          <w:b/>
          <w:i/>
          <w:lang w:val="bg-BG"/>
        </w:rPr>
      </w:pPr>
      <w:r w:rsidRPr="0029178F">
        <w:rPr>
          <w:b/>
          <w:i/>
          <w:lang w:val="bg-BG"/>
        </w:rPr>
        <w:t>Разбира се!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 xml:space="preserve">Разбирате ли какво е да си супер професионалист? Наистина ли искате да станете </w:t>
      </w:r>
      <w:r w:rsidR="00055D00" w:rsidRPr="00FD1B48">
        <w:rPr>
          <w:i/>
          <w:highlight w:val="yellow"/>
          <w:lang w:val="bg-BG"/>
        </w:rPr>
        <w:t>супер добър софтуерен инженер на световно ниво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29178F" w:rsidRPr="0029178F" w:rsidRDefault="0029178F" w:rsidP="00851066">
      <w:pPr>
        <w:rPr>
          <w:i/>
          <w:lang w:val="bg-BG"/>
        </w:rPr>
      </w:pPr>
      <w:r w:rsidRPr="0029178F">
        <w:rPr>
          <w:i/>
          <w:lang w:val="bg-BG"/>
        </w:rPr>
        <w:t>Смятам че вече осъзнавам какво е да си супер професионалист ... лека полека ще се случи и това ... стига да има желание!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Обещавате ли на себе си да бъдете отговорни и сериозни в обучението и работата си? Може ли да се разчита на вас?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29178F" w:rsidRPr="0029178F" w:rsidRDefault="0029178F" w:rsidP="00851066">
      <w:pPr>
        <w:rPr>
          <w:i/>
          <w:lang w:val="bg-BG"/>
        </w:rPr>
      </w:pPr>
      <w:r>
        <w:rPr>
          <w:i/>
          <w:lang w:val="bg-BG"/>
        </w:rPr>
        <w:t>Обещавам си! Смятам че винаги съм бил и ще бъда за напред отговорен и сериозен</w:t>
      </w:r>
      <w:r w:rsidR="009A12B6">
        <w:rPr>
          <w:i/>
          <w:lang w:val="bg-BG"/>
        </w:rPr>
        <w:t xml:space="preserve"> във всеки един аспект от ежедневието ми!</w:t>
      </w:r>
    </w:p>
    <w:p w:rsidR="00851066" w:rsidRDefault="00851066" w:rsidP="00851066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Обещавате ли на себе си да се стараете да работите с високо качество и да изпипвате детайлите в своята работа?</w:t>
      </w:r>
      <w:r w:rsidR="00217DDF" w:rsidRPr="00FD1B48">
        <w:rPr>
          <w:i/>
          <w:highlight w:val="yellow"/>
          <w:lang w:val="bg-BG"/>
        </w:rPr>
        <w:t xml:space="preserve"> (1 т.)</w:t>
      </w:r>
    </w:p>
    <w:p w:rsidR="009A12B6" w:rsidRPr="009A12B6" w:rsidRDefault="009A12B6" w:rsidP="00851066">
      <w:pPr>
        <w:rPr>
          <w:i/>
          <w:lang w:val="bg-BG"/>
        </w:rPr>
      </w:pPr>
      <w:r w:rsidRPr="009A12B6">
        <w:rPr>
          <w:i/>
          <w:lang w:val="bg-BG"/>
        </w:rPr>
        <w:t>Не</w:t>
      </w:r>
      <w:r>
        <w:rPr>
          <w:i/>
          <w:highlight w:val="yellow"/>
          <w:lang w:val="bg-BG"/>
        </w:rPr>
        <w:t xml:space="preserve"> </w:t>
      </w:r>
      <w:r>
        <w:rPr>
          <w:i/>
          <w:lang w:val="bg-BG"/>
        </w:rPr>
        <w:t>харесвам полувинчатите работи ... даже съм и педантичен в това отношение затова смятам, че това няма да е проблем в бъдещата ми работа.</w:t>
      </w:r>
    </w:p>
    <w:p w:rsidR="00851066" w:rsidRDefault="008F5B1E" w:rsidP="00FC6300">
      <w:pPr>
        <w:rPr>
          <w:i/>
          <w:highlight w:val="yellow"/>
          <w:lang w:val="bg-BG"/>
        </w:rPr>
      </w:pPr>
      <w:r w:rsidRPr="00FD1B48">
        <w:rPr>
          <w:i/>
          <w:highlight w:val="yellow"/>
          <w:lang w:val="bg-BG"/>
        </w:rPr>
        <w:t>Обещавате ли пред себе си, че ще вложите цялото си старание и всички усилия за да се разбирате добре с колегите си, да се отнасяте позитивно към тях и да работите успешно в екип</w:t>
      </w:r>
      <w:r w:rsidR="00055D00" w:rsidRPr="00FD1B48">
        <w:rPr>
          <w:i/>
          <w:highlight w:val="yellow"/>
          <w:lang w:val="bg-BG"/>
        </w:rPr>
        <w:t xml:space="preserve"> и да споделяте знанията си свободно</w:t>
      </w:r>
      <w:r w:rsidRPr="00FD1B48">
        <w:rPr>
          <w:i/>
          <w:highlight w:val="yellow"/>
          <w:lang w:val="bg-BG"/>
        </w:rPr>
        <w:t>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9A12B6" w:rsidRPr="009A12B6" w:rsidRDefault="009A12B6" w:rsidP="00FC6300">
      <w:pPr>
        <w:rPr>
          <w:i/>
          <w:lang w:val="bg-BG"/>
        </w:rPr>
      </w:pPr>
      <w:r w:rsidRPr="009A12B6">
        <w:rPr>
          <w:i/>
          <w:lang w:val="bg-BG"/>
        </w:rPr>
        <w:t>Вече влагам цялото си старание</w:t>
      </w:r>
      <w:r>
        <w:rPr>
          <w:i/>
          <w:lang w:val="bg-BG"/>
        </w:rPr>
        <w:t xml:space="preserve"> във споделяне на знания свободно, защото съм убеден че това е начина за просперитет, смятам да прилагам това и за напред.</w:t>
      </w:r>
    </w:p>
    <w:p w:rsidR="008F5B1E" w:rsidRDefault="008F5B1E" w:rsidP="00FC6300">
      <w:pPr>
        <w:rPr>
          <w:i/>
          <w:lang w:val="bg-BG"/>
        </w:rPr>
      </w:pPr>
      <w:r w:rsidRPr="00FD1B48">
        <w:rPr>
          <w:i/>
          <w:highlight w:val="yellow"/>
          <w:lang w:val="bg-BG"/>
        </w:rPr>
        <w:lastRenderedPageBreak/>
        <w:t>Какво още ще обещаете на себе си, за да успеете да станете кадърен софтуерен инженер?</w:t>
      </w:r>
      <w:r w:rsidR="00055D00" w:rsidRPr="00FD1B48">
        <w:rPr>
          <w:i/>
          <w:highlight w:val="yellow"/>
          <w:lang w:val="bg-BG"/>
        </w:rPr>
        <w:t xml:space="preserve"> Кое е най-важното ви вътрешно обещание?</w:t>
      </w:r>
      <w:r w:rsidR="00217DDF" w:rsidRPr="00FD1B48">
        <w:rPr>
          <w:i/>
          <w:highlight w:val="yellow"/>
          <w:lang w:val="bg-BG"/>
        </w:rPr>
        <w:t xml:space="preserve"> (2 т.)</w:t>
      </w:r>
    </w:p>
    <w:p w:rsidR="009A12B6" w:rsidRDefault="009A12B6" w:rsidP="00FC6300">
      <w:pPr>
        <w:rPr>
          <w:i/>
          <w:lang w:val="bg-BG"/>
        </w:rPr>
      </w:pPr>
      <w:r>
        <w:rPr>
          <w:i/>
          <w:lang w:val="bg-BG"/>
        </w:rPr>
        <w:t>Обещавам си да забравя „българщината“ в работата си – а именно „оти я да го направим като Вуте си почива“</w:t>
      </w:r>
      <w:r w:rsidR="00176456">
        <w:rPr>
          <w:i/>
          <w:lang w:val="bg-BG"/>
        </w:rPr>
        <w:t xml:space="preserve"> „оти да се занимавам повече с това като ще мине и така“. Обещавам си да спазвам нещата, които ме научава Академията а именно : Споделяне на знания, комуникативност, проятелско отношение, качество, отговорност и какво ли още не!</w:t>
      </w:r>
    </w:p>
    <w:p w:rsidR="008F5B1E" w:rsidRDefault="008F5B1E" w:rsidP="00FC6300">
      <w:pPr>
        <w:rPr>
          <w:i/>
          <w:lang w:val="bg-BG"/>
        </w:rPr>
      </w:pPr>
      <w:bookmarkStart w:id="0" w:name="_GoBack"/>
      <w:bookmarkEnd w:id="0"/>
    </w:p>
    <w:sectPr w:rsidR="008F5B1E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41" w:rsidRDefault="00FB6C41">
      <w:r>
        <w:separator/>
      </w:r>
    </w:p>
  </w:endnote>
  <w:endnote w:type="continuationSeparator" w:id="0">
    <w:p w:rsidR="00FB6C41" w:rsidRDefault="00FB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2128C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r w:rsidR="00FB6C41">
            <w:fldChar w:fldCharType="begin"/>
          </w:r>
          <w:r w:rsidR="00FB6C41">
            <w:instrText xml:space="preserve"> NUMPAGES </w:instrText>
          </w:r>
          <w:r w:rsidR="00FB6C41">
            <w:fldChar w:fldCharType="separate"/>
          </w:r>
          <w:r w:rsidR="0012128C">
            <w:rPr>
              <w:noProof/>
            </w:rPr>
            <w:t>8</w:t>
          </w:r>
          <w:r w:rsidR="00FB6C4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B6C4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41" w:rsidRDefault="00FB6C41">
      <w:r>
        <w:separator/>
      </w:r>
    </w:p>
  </w:footnote>
  <w:footnote w:type="continuationSeparator" w:id="0">
    <w:p w:rsidR="00FB6C41" w:rsidRDefault="00FB6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3FD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0C300D" w:rsidRDefault="000C300D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</w:t>
          </w:r>
          <w:r w:rsidR="008758B8">
            <w:rPr>
              <w:lang w:val="bg-BG"/>
            </w:rPr>
            <w:t>ул.</w:t>
          </w:r>
          <w:r w:rsidR="0014677B">
            <w:t xml:space="preserve"> </w:t>
          </w:r>
          <w:r w:rsidR="008758B8">
            <w:rPr>
              <w:lang w:val="bg-BG"/>
            </w:rPr>
            <w:t>“Александър Малинов“</w:t>
          </w:r>
          <w:r w:rsidR="0014677B">
            <w:t xml:space="preserve"> </w:t>
          </w:r>
          <w:r w:rsidR="008758B8">
            <w:rPr>
              <w:lang w:val="bg-BG"/>
            </w:rPr>
            <w:t>№</w:t>
          </w:r>
          <w:r w:rsidR="00153FDF">
            <w:t xml:space="preserve"> </w:t>
          </w:r>
          <w:r w:rsidR="008758B8">
            <w:rPr>
              <w:lang w:val="bg-BG"/>
            </w:rPr>
            <w:t>3</w:t>
          </w:r>
          <w:r w:rsidR="00153FDF">
            <w:t>1</w:t>
          </w:r>
          <w:r w:rsidR="0046113A">
            <w:t xml:space="preserve">, </w:t>
          </w:r>
          <w:r w:rsidR="008758B8"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3F3A33" w:rsidRDefault="00FB6C4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092"/>
    <w:rsid w:val="00010247"/>
    <w:rsid w:val="00024338"/>
    <w:rsid w:val="000245BF"/>
    <w:rsid w:val="00027702"/>
    <w:rsid w:val="00034946"/>
    <w:rsid w:val="00051A0F"/>
    <w:rsid w:val="00051ABB"/>
    <w:rsid w:val="00055D00"/>
    <w:rsid w:val="00063ABA"/>
    <w:rsid w:val="000733CB"/>
    <w:rsid w:val="000740B9"/>
    <w:rsid w:val="00084F57"/>
    <w:rsid w:val="000943BF"/>
    <w:rsid w:val="000C300D"/>
    <w:rsid w:val="000D307A"/>
    <w:rsid w:val="000E494F"/>
    <w:rsid w:val="000E532F"/>
    <w:rsid w:val="000E6EA7"/>
    <w:rsid w:val="000F4256"/>
    <w:rsid w:val="0012128C"/>
    <w:rsid w:val="001248BE"/>
    <w:rsid w:val="00134C58"/>
    <w:rsid w:val="0014677B"/>
    <w:rsid w:val="001510E9"/>
    <w:rsid w:val="00153FDF"/>
    <w:rsid w:val="00156173"/>
    <w:rsid w:val="0015630B"/>
    <w:rsid w:val="0017224E"/>
    <w:rsid w:val="0017625F"/>
    <w:rsid w:val="0017645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17DDF"/>
    <w:rsid w:val="002256CC"/>
    <w:rsid w:val="00232AA2"/>
    <w:rsid w:val="00247B15"/>
    <w:rsid w:val="0025114C"/>
    <w:rsid w:val="002528B2"/>
    <w:rsid w:val="00270DD5"/>
    <w:rsid w:val="0027273B"/>
    <w:rsid w:val="002730AA"/>
    <w:rsid w:val="002868AD"/>
    <w:rsid w:val="00286DDB"/>
    <w:rsid w:val="0029178F"/>
    <w:rsid w:val="002B6B03"/>
    <w:rsid w:val="002C1485"/>
    <w:rsid w:val="002C6AC0"/>
    <w:rsid w:val="002F27CA"/>
    <w:rsid w:val="00300085"/>
    <w:rsid w:val="00301D30"/>
    <w:rsid w:val="00330F08"/>
    <w:rsid w:val="003349A0"/>
    <w:rsid w:val="00340BB7"/>
    <w:rsid w:val="00346BC7"/>
    <w:rsid w:val="00353E4D"/>
    <w:rsid w:val="003606FD"/>
    <w:rsid w:val="00360B4D"/>
    <w:rsid w:val="00361CF6"/>
    <w:rsid w:val="003625C6"/>
    <w:rsid w:val="003701BB"/>
    <w:rsid w:val="00370502"/>
    <w:rsid w:val="00370ED3"/>
    <w:rsid w:val="00377855"/>
    <w:rsid w:val="003A24B4"/>
    <w:rsid w:val="003A4BA8"/>
    <w:rsid w:val="003B0BA0"/>
    <w:rsid w:val="003B312B"/>
    <w:rsid w:val="003C355F"/>
    <w:rsid w:val="003D2B08"/>
    <w:rsid w:val="003D499D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2009"/>
    <w:rsid w:val="004C0C23"/>
    <w:rsid w:val="004C5ADC"/>
    <w:rsid w:val="004D0809"/>
    <w:rsid w:val="004D7BAC"/>
    <w:rsid w:val="004E19BB"/>
    <w:rsid w:val="004E665D"/>
    <w:rsid w:val="004F06CC"/>
    <w:rsid w:val="00502A78"/>
    <w:rsid w:val="0051316B"/>
    <w:rsid w:val="00513183"/>
    <w:rsid w:val="00535770"/>
    <w:rsid w:val="0053698C"/>
    <w:rsid w:val="005519C5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106F"/>
    <w:rsid w:val="005D3F6F"/>
    <w:rsid w:val="005D52F9"/>
    <w:rsid w:val="005E312A"/>
    <w:rsid w:val="006001FA"/>
    <w:rsid w:val="00605BD1"/>
    <w:rsid w:val="0061142D"/>
    <w:rsid w:val="00631A4A"/>
    <w:rsid w:val="00634698"/>
    <w:rsid w:val="00636D60"/>
    <w:rsid w:val="00647AF5"/>
    <w:rsid w:val="006525F2"/>
    <w:rsid w:val="00660EC8"/>
    <w:rsid w:val="00686458"/>
    <w:rsid w:val="006B01AC"/>
    <w:rsid w:val="006B13C8"/>
    <w:rsid w:val="006B48C0"/>
    <w:rsid w:val="006B5F93"/>
    <w:rsid w:val="006D04FB"/>
    <w:rsid w:val="006D0EED"/>
    <w:rsid w:val="006D0FCE"/>
    <w:rsid w:val="007079C8"/>
    <w:rsid w:val="0071580A"/>
    <w:rsid w:val="00733200"/>
    <w:rsid w:val="00750E5D"/>
    <w:rsid w:val="00757D48"/>
    <w:rsid w:val="00760400"/>
    <w:rsid w:val="00790B8C"/>
    <w:rsid w:val="00797658"/>
    <w:rsid w:val="007A5892"/>
    <w:rsid w:val="007B2F61"/>
    <w:rsid w:val="007C4F57"/>
    <w:rsid w:val="007D7773"/>
    <w:rsid w:val="007E3DB6"/>
    <w:rsid w:val="007E682E"/>
    <w:rsid w:val="00800BC7"/>
    <w:rsid w:val="00805322"/>
    <w:rsid w:val="008069D4"/>
    <w:rsid w:val="00822482"/>
    <w:rsid w:val="00823DEE"/>
    <w:rsid w:val="00827AA4"/>
    <w:rsid w:val="0083015F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4876"/>
    <w:rsid w:val="008D292C"/>
    <w:rsid w:val="008D388A"/>
    <w:rsid w:val="008D4936"/>
    <w:rsid w:val="008D5082"/>
    <w:rsid w:val="008E61EC"/>
    <w:rsid w:val="008F5B1E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12B6"/>
    <w:rsid w:val="009A389C"/>
    <w:rsid w:val="009A534F"/>
    <w:rsid w:val="009D0439"/>
    <w:rsid w:val="009E3035"/>
    <w:rsid w:val="009E5CA1"/>
    <w:rsid w:val="009E6BB7"/>
    <w:rsid w:val="009E717D"/>
    <w:rsid w:val="00A14074"/>
    <w:rsid w:val="00A271AE"/>
    <w:rsid w:val="00A66D6C"/>
    <w:rsid w:val="00A74A55"/>
    <w:rsid w:val="00A85672"/>
    <w:rsid w:val="00A9626F"/>
    <w:rsid w:val="00A97129"/>
    <w:rsid w:val="00A97163"/>
    <w:rsid w:val="00AB3910"/>
    <w:rsid w:val="00AC6209"/>
    <w:rsid w:val="00AC73A6"/>
    <w:rsid w:val="00AC7895"/>
    <w:rsid w:val="00AD311E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8107E"/>
    <w:rsid w:val="00B864B2"/>
    <w:rsid w:val="00B925D3"/>
    <w:rsid w:val="00BA08C1"/>
    <w:rsid w:val="00BB17A9"/>
    <w:rsid w:val="00BB222F"/>
    <w:rsid w:val="00BC389A"/>
    <w:rsid w:val="00BD4535"/>
    <w:rsid w:val="00BD477E"/>
    <w:rsid w:val="00BD68FF"/>
    <w:rsid w:val="00BE6F06"/>
    <w:rsid w:val="00BF1CB7"/>
    <w:rsid w:val="00C03AED"/>
    <w:rsid w:val="00C106CA"/>
    <w:rsid w:val="00C12DB0"/>
    <w:rsid w:val="00C17D8D"/>
    <w:rsid w:val="00C25514"/>
    <w:rsid w:val="00C3422D"/>
    <w:rsid w:val="00C420D7"/>
    <w:rsid w:val="00C71C47"/>
    <w:rsid w:val="00C742C2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D03530"/>
    <w:rsid w:val="00D05ACB"/>
    <w:rsid w:val="00D10D97"/>
    <w:rsid w:val="00D164DC"/>
    <w:rsid w:val="00D25231"/>
    <w:rsid w:val="00D31CE4"/>
    <w:rsid w:val="00D44C79"/>
    <w:rsid w:val="00D4597B"/>
    <w:rsid w:val="00D522F6"/>
    <w:rsid w:val="00D551F8"/>
    <w:rsid w:val="00D719DC"/>
    <w:rsid w:val="00D75DB1"/>
    <w:rsid w:val="00D840B7"/>
    <w:rsid w:val="00D84865"/>
    <w:rsid w:val="00D86395"/>
    <w:rsid w:val="00DB209F"/>
    <w:rsid w:val="00DD2EBC"/>
    <w:rsid w:val="00DE0129"/>
    <w:rsid w:val="00E20B92"/>
    <w:rsid w:val="00E25A5E"/>
    <w:rsid w:val="00E30876"/>
    <w:rsid w:val="00E452E8"/>
    <w:rsid w:val="00E51190"/>
    <w:rsid w:val="00E52E91"/>
    <w:rsid w:val="00E61398"/>
    <w:rsid w:val="00E647DC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096E"/>
    <w:rsid w:val="00F30CB3"/>
    <w:rsid w:val="00F35CD4"/>
    <w:rsid w:val="00F44305"/>
    <w:rsid w:val="00F5031A"/>
    <w:rsid w:val="00F56336"/>
    <w:rsid w:val="00F62CEE"/>
    <w:rsid w:val="00F63BDB"/>
    <w:rsid w:val="00F642FA"/>
    <w:rsid w:val="00FB6C41"/>
    <w:rsid w:val="00FC6300"/>
    <w:rsid w:val="00FD1B48"/>
    <w:rsid w:val="00F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197</TotalTime>
  <Pages>1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20406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Deblia</cp:lastModifiedBy>
  <cp:revision>5</cp:revision>
  <cp:lastPrinted>2009-11-24T11:33:00Z</cp:lastPrinted>
  <dcterms:created xsi:type="dcterms:W3CDTF">2013-02-17T16:45:00Z</dcterms:created>
  <dcterms:modified xsi:type="dcterms:W3CDTF">2013-02-17T20:30:00Z</dcterms:modified>
</cp:coreProperties>
</file>